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325430" w14:paraId="5B311D5F" w14:textId="77777777" w:rsidTr="00976023">
        <w:trPr>
          <w:trHeight w:val="4410"/>
        </w:trPr>
        <w:tc>
          <w:tcPr>
            <w:tcW w:w="3600" w:type="dxa"/>
            <w:vAlign w:val="bottom"/>
          </w:tcPr>
          <w:p w14:paraId="447B7F51" w14:textId="13E44F7B" w:rsidR="001B2ABD" w:rsidRPr="00325430" w:rsidRDefault="001E057E" w:rsidP="0097602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</w:rPr>
            </w:pPr>
            <w:r w:rsidRPr="0032543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A695681" wp14:editId="2194F8D4">
                  <wp:extent cx="1758008" cy="2060917"/>
                  <wp:effectExtent l="0" t="0" r="0" b="0"/>
                  <wp:docPr id="194340068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3400683" name="Picture 194340068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008" cy="2060917"/>
                          </a:xfrm>
                          <a:prstGeom prst="flowChartConnector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0D02C41" w14:textId="77777777" w:rsidR="001B2ABD" w:rsidRPr="00325430" w:rsidRDefault="001B2ABD" w:rsidP="00976023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  <w:vAlign w:val="bottom"/>
          </w:tcPr>
          <w:p w14:paraId="5D3E8DAE" w14:textId="7B50D31F" w:rsidR="001B2ABD" w:rsidRPr="00325430" w:rsidRDefault="001612FD" w:rsidP="00976023">
            <w:pPr>
              <w:pStyle w:val="Title"/>
              <w:rPr>
                <w:rFonts w:ascii="Times New Roman" w:hAnsi="Times New Roman" w:cs="Times New Roman"/>
              </w:rPr>
            </w:pPr>
            <w:r w:rsidRPr="00325430">
              <w:rPr>
                <w:rFonts w:ascii="Times New Roman" w:hAnsi="Times New Roman" w:cs="Times New Roman"/>
              </w:rPr>
              <w:t>SAI SRINIVAS KATREDDI</w:t>
            </w:r>
          </w:p>
          <w:p w14:paraId="43CE44C5" w14:textId="395345A6" w:rsidR="001B2ABD" w:rsidRPr="00325430" w:rsidRDefault="00BE25A9" w:rsidP="00976023">
            <w:pPr>
              <w:pStyle w:val="Subtitle"/>
              <w:rPr>
                <w:rFonts w:ascii="Times New Roman" w:hAnsi="Times New Roman" w:cs="Times New Roman"/>
              </w:rPr>
            </w:pPr>
            <w:r w:rsidRPr="00325430">
              <w:rPr>
                <w:rFonts w:ascii="Times New Roman" w:hAnsi="Times New Roman" w:cs="Times New Roman"/>
                <w:spacing w:val="21"/>
                <w:w w:val="76"/>
              </w:rPr>
              <w:t>Software Enginee</w:t>
            </w:r>
            <w:r w:rsidRPr="00325430">
              <w:rPr>
                <w:rFonts w:ascii="Times New Roman" w:hAnsi="Times New Roman" w:cs="Times New Roman"/>
                <w:spacing w:val="10"/>
                <w:w w:val="76"/>
              </w:rPr>
              <w:t>r</w:t>
            </w:r>
          </w:p>
        </w:tc>
      </w:tr>
      <w:tr w:rsidR="001B2ABD" w:rsidRPr="00325430" w14:paraId="0D5A18FC" w14:textId="77777777" w:rsidTr="00976023">
        <w:trPr>
          <w:trHeight w:val="64"/>
        </w:trPr>
        <w:tc>
          <w:tcPr>
            <w:tcW w:w="3600" w:type="dxa"/>
          </w:tcPr>
          <w:tbl>
            <w:tblPr>
              <w:tblW w:w="0" w:type="auto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00"/>
              <w:gridCol w:w="720"/>
              <w:gridCol w:w="6470"/>
            </w:tblGrid>
            <w:tr w:rsidR="00ED3DD2" w:rsidRPr="00325430" w14:paraId="564D8F40" w14:textId="77777777" w:rsidTr="001E0E24">
              <w:tc>
                <w:tcPr>
                  <w:tcW w:w="3600" w:type="dxa"/>
                </w:tcPr>
                <w:p w14:paraId="48634428" w14:textId="77777777" w:rsidR="00ED3DD2" w:rsidRPr="00325430" w:rsidRDefault="00000000" w:rsidP="00976023">
                  <w:pPr>
                    <w:pStyle w:val="Heading3"/>
                    <w:framePr w:hSpace="180" w:wrap="around" w:vAnchor="page" w:hAnchor="margin" w:y="1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-1711873194"/>
                      <w:placeholder>
                        <w:docPart w:val="C766EFB21D88435CAE95BD6FCAAD3276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D3DD2" w:rsidRPr="00325430">
                        <w:rPr>
                          <w:rFonts w:ascii="Times New Roman" w:hAnsi="Times New Roman" w:cs="Times New Roman"/>
                        </w:rPr>
                        <w:t>Profile</w:t>
                      </w:r>
                    </w:sdtContent>
                  </w:sdt>
                </w:p>
                <w:p w14:paraId="17FFABFF" w14:textId="317F387C" w:rsidR="00ED3DD2" w:rsidRPr="00325430" w:rsidRDefault="00ED3DD2" w:rsidP="00976023">
                  <w:pPr>
                    <w:framePr w:hSpace="180" w:wrap="around" w:vAnchor="page" w:hAnchor="margin" w:y="1"/>
                    <w:rPr>
                      <w:rFonts w:ascii="Times New Roman" w:hAnsi="Times New Roman" w:cs="Times New Roman"/>
                    </w:rPr>
                  </w:pPr>
                  <w:r w:rsidRPr="00325430">
                    <w:rPr>
                      <w:rFonts w:ascii="Times New Roman" w:hAnsi="Times New Roman" w:cs="Times New Roman"/>
                    </w:rPr>
                    <w:t>To secure a software engineering position where I can utilize my technical expertise and problem-solving skills to develop innovative software solutions, while continuously enhancing my knowledge and contributing to the success of the team and the organization.</w:t>
                  </w:r>
                </w:p>
                <w:sdt>
                  <w:sdtPr>
                    <w:rPr>
                      <w:rFonts w:ascii="Times New Roman" w:hAnsi="Times New Roman" w:cs="Times New Roman"/>
                    </w:rPr>
                    <w:id w:val="-1954003311"/>
                    <w:placeholder>
                      <w:docPart w:val="3313AC5272A84744B1D135C999625EC6"/>
                    </w:placeholder>
                    <w:temporary/>
                    <w:showingPlcHdr/>
                    <w15:appearance w15:val="hidden"/>
                  </w:sdtPr>
                  <w:sdtContent>
                    <w:p w14:paraId="46761BFF" w14:textId="77777777" w:rsidR="00ED3DD2" w:rsidRPr="00325430" w:rsidRDefault="00ED3DD2" w:rsidP="00976023">
                      <w:pPr>
                        <w:pStyle w:val="Heading3"/>
                        <w:framePr w:hSpace="180" w:wrap="around" w:vAnchor="page" w:hAnchor="margin" w:y="1"/>
                        <w:rPr>
                          <w:rFonts w:ascii="Times New Roman" w:hAnsi="Times New Roman" w:cs="Times New Roman"/>
                        </w:rPr>
                      </w:pPr>
                      <w:r w:rsidRPr="00325430">
                        <w:rPr>
                          <w:rFonts w:ascii="Times New Roman" w:hAnsi="Times New Roman" w:cs="Times New Roman"/>
                        </w:rPr>
                        <w:t>Contact</w:t>
                      </w:r>
                    </w:p>
                  </w:sdtContent>
                </w:sdt>
                <w:sdt>
                  <w:sdtPr>
                    <w:rPr>
                      <w:rFonts w:ascii="Times New Roman" w:hAnsi="Times New Roman" w:cs="Times New Roman"/>
                    </w:rPr>
                    <w:id w:val="1111563247"/>
                    <w:placeholder>
                      <w:docPart w:val="4A0DA54D32464B22AD10FC7E11DA06F6"/>
                    </w:placeholder>
                    <w:temporary/>
                    <w:showingPlcHdr/>
                    <w15:appearance w15:val="hidden"/>
                  </w:sdtPr>
                  <w:sdtContent>
                    <w:p w14:paraId="3C1CCE9E" w14:textId="77777777" w:rsidR="00ED3DD2" w:rsidRPr="00325430" w:rsidRDefault="00ED3DD2" w:rsidP="00976023">
                      <w:pPr>
                        <w:framePr w:hSpace="180" w:wrap="around" w:vAnchor="page" w:hAnchor="margin" w:y="1"/>
                        <w:rPr>
                          <w:rFonts w:ascii="Times New Roman" w:hAnsi="Times New Roman" w:cs="Times New Roman"/>
                        </w:rPr>
                      </w:pPr>
                      <w:r w:rsidRPr="00325430">
                        <w:rPr>
                          <w:rFonts w:ascii="Times New Roman" w:hAnsi="Times New Roman" w:cs="Times New Roman"/>
                        </w:rPr>
                        <w:t>PHONE:</w:t>
                      </w:r>
                    </w:p>
                  </w:sdtContent>
                </w:sdt>
                <w:p w14:paraId="382F5A17" w14:textId="77777777" w:rsidR="00ED3DD2" w:rsidRPr="00325430" w:rsidRDefault="00ED3DD2" w:rsidP="00976023">
                  <w:pPr>
                    <w:framePr w:hSpace="180" w:wrap="around" w:vAnchor="page" w:hAnchor="margin" w:y="1"/>
                    <w:rPr>
                      <w:rFonts w:ascii="Times New Roman" w:hAnsi="Times New Roman" w:cs="Times New Roman"/>
                    </w:rPr>
                  </w:pPr>
                  <w:r w:rsidRPr="00325430">
                    <w:rPr>
                      <w:rFonts w:ascii="Times New Roman" w:hAnsi="Times New Roman" w:cs="Times New Roman"/>
                    </w:rPr>
                    <w:t>9347722855</w:t>
                  </w:r>
                </w:p>
                <w:p w14:paraId="0BA00444" w14:textId="77777777" w:rsidR="00ED3DD2" w:rsidRPr="00325430" w:rsidRDefault="00ED3DD2" w:rsidP="00976023">
                  <w:pPr>
                    <w:framePr w:hSpace="180" w:wrap="around" w:vAnchor="page" w:hAnchor="margin" w:y="1"/>
                    <w:rPr>
                      <w:rFonts w:ascii="Times New Roman" w:hAnsi="Times New Roman" w:cs="Times New Roman"/>
                    </w:rPr>
                  </w:pPr>
                </w:p>
                <w:p w14:paraId="14D06B5D" w14:textId="77777777" w:rsidR="00ED3DD2" w:rsidRPr="00325430" w:rsidRDefault="00ED3DD2" w:rsidP="00976023">
                  <w:pPr>
                    <w:framePr w:hSpace="180" w:wrap="around" w:vAnchor="page" w:hAnchor="margin" w:y="1"/>
                    <w:rPr>
                      <w:rFonts w:ascii="Times New Roman" w:hAnsi="Times New Roman" w:cs="Times New Roman"/>
                    </w:rPr>
                  </w:pPr>
                  <w:r w:rsidRPr="00325430">
                    <w:rPr>
                      <w:rFonts w:ascii="Times New Roman" w:hAnsi="Times New Roman" w:cs="Times New Roman"/>
                    </w:rPr>
                    <w:t>ADDRESS:</w:t>
                  </w:r>
                </w:p>
                <w:p w14:paraId="1AB38D47" w14:textId="0CC2F1C9" w:rsidR="00ED3DD2" w:rsidRPr="00325430" w:rsidRDefault="00ED3DD2" w:rsidP="00976023">
                  <w:pPr>
                    <w:framePr w:hSpace="180" w:wrap="around" w:vAnchor="page" w:hAnchor="margin" w:y="1"/>
                    <w:rPr>
                      <w:rFonts w:ascii="Times New Roman" w:hAnsi="Times New Roman" w:cs="Times New Roman"/>
                    </w:rPr>
                  </w:pPr>
                  <w:r w:rsidRPr="00325430">
                    <w:rPr>
                      <w:rFonts w:ascii="Times New Roman" w:hAnsi="Times New Roman" w:cs="Times New Roman"/>
                    </w:rPr>
                    <w:t>1-1</w:t>
                  </w:r>
                  <w:r w:rsidR="00C517DA" w:rsidRPr="00325430">
                    <w:rPr>
                      <w:rFonts w:ascii="Times New Roman" w:hAnsi="Times New Roman" w:cs="Times New Roman"/>
                    </w:rPr>
                    <w:t>44</w:t>
                  </w:r>
                  <w:r w:rsidRPr="00325430">
                    <w:rPr>
                      <w:rFonts w:ascii="Times New Roman" w:hAnsi="Times New Roman" w:cs="Times New Roman"/>
                    </w:rPr>
                    <w:t xml:space="preserve">/A, </w:t>
                  </w:r>
                  <w:proofErr w:type="spellStart"/>
                  <w:proofErr w:type="gramStart"/>
                  <w:r w:rsidRPr="00325430">
                    <w:rPr>
                      <w:rFonts w:ascii="Times New Roman" w:hAnsi="Times New Roman" w:cs="Times New Roman"/>
                    </w:rPr>
                    <w:t>seesali</w:t>
                  </w:r>
                  <w:proofErr w:type="spellEnd"/>
                  <w:r w:rsidRPr="00325430">
                    <w:rPr>
                      <w:rFonts w:ascii="Times New Roman" w:hAnsi="Times New Roman" w:cs="Times New Roman"/>
                    </w:rPr>
                    <w:t xml:space="preserve"> ,</w:t>
                  </w:r>
                  <w:proofErr w:type="gramEnd"/>
                  <w:r w:rsidRPr="0032543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325430">
                    <w:rPr>
                      <w:rFonts w:ascii="Times New Roman" w:hAnsi="Times New Roman" w:cs="Times New Roman"/>
                    </w:rPr>
                    <w:t>kalla</w:t>
                  </w:r>
                  <w:proofErr w:type="spellEnd"/>
                  <w:r w:rsidRPr="00325430">
                    <w:rPr>
                      <w:rFonts w:ascii="Times New Roman" w:hAnsi="Times New Roman" w:cs="Times New Roman"/>
                    </w:rPr>
                    <w:t xml:space="preserve"> mandal, west Godavari district, Andhra Pradesh.</w:t>
                  </w:r>
                </w:p>
                <w:p w14:paraId="753FA2FF" w14:textId="77777777" w:rsidR="00ED3DD2" w:rsidRPr="00325430" w:rsidRDefault="00ED3DD2" w:rsidP="00976023">
                  <w:pPr>
                    <w:framePr w:hSpace="180" w:wrap="around" w:vAnchor="page" w:hAnchor="margin" w:y="1"/>
                    <w:rPr>
                      <w:rFonts w:ascii="Times New Roman" w:hAnsi="Times New Roman" w:cs="Times New Roman"/>
                    </w:rPr>
                  </w:pPr>
                </w:p>
                <w:sdt>
                  <w:sdtPr>
                    <w:rPr>
                      <w:rFonts w:ascii="Times New Roman" w:hAnsi="Times New Roman" w:cs="Times New Roman"/>
                    </w:rPr>
                    <w:id w:val="-240260293"/>
                    <w:placeholder>
                      <w:docPart w:val="C6DDDA4DD4424B17B1229310E104291A"/>
                    </w:placeholder>
                    <w:temporary/>
                    <w:showingPlcHdr/>
                    <w15:appearance w15:val="hidden"/>
                  </w:sdtPr>
                  <w:sdtContent>
                    <w:p w14:paraId="255D1869" w14:textId="77777777" w:rsidR="00ED3DD2" w:rsidRPr="00325430" w:rsidRDefault="00ED3DD2" w:rsidP="00976023">
                      <w:pPr>
                        <w:framePr w:hSpace="180" w:wrap="around" w:vAnchor="page" w:hAnchor="margin" w:y="1"/>
                        <w:rPr>
                          <w:rFonts w:ascii="Times New Roman" w:hAnsi="Times New Roman" w:cs="Times New Roman"/>
                        </w:rPr>
                      </w:pPr>
                      <w:r w:rsidRPr="00325430">
                        <w:rPr>
                          <w:rFonts w:ascii="Times New Roman" w:hAnsi="Times New Roman" w:cs="Times New Roman"/>
                        </w:rPr>
                        <w:t>EMAIL:</w:t>
                      </w:r>
                    </w:p>
                  </w:sdtContent>
                </w:sdt>
                <w:p w14:paraId="7F7E2CB6" w14:textId="77777777" w:rsidR="00ED3DD2" w:rsidRPr="00325430" w:rsidRDefault="00000000" w:rsidP="00976023">
                  <w:pPr>
                    <w:framePr w:hSpace="180" w:wrap="around" w:vAnchor="page" w:hAnchor="margin" w:y="1"/>
                    <w:rPr>
                      <w:rStyle w:val="Hyperlink"/>
                      <w:rFonts w:ascii="Times New Roman" w:hAnsi="Times New Roman" w:cs="Times New Roman"/>
                    </w:rPr>
                  </w:pPr>
                  <w:hyperlink r:id="rId9" w:history="1">
                    <w:r w:rsidR="00ED3DD2" w:rsidRPr="00325430">
                      <w:rPr>
                        <w:rStyle w:val="Hyperlink"/>
                        <w:rFonts w:ascii="Times New Roman" w:hAnsi="Times New Roman" w:cs="Times New Roman"/>
                      </w:rPr>
                      <w:t>srinivaskatreddi369@gmail.com</w:t>
                    </w:r>
                  </w:hyperlink>
                </w:p>
                <w:sdt>
                  <w:sdtPr>
                    <w:rPr>
                      <w:rFonts w:ascii="Times New Roman" w:hAnsi="Times New Roman" w:cs="Times New Roman"/>
                    </w:rPr>
                    <w:id w:val="-1444214663"/>
                    <w:placeholder>
                      <w:docPart w:val="13B9F8BF0D9F4E948E437A6A2BE65ED9"/>
                    </w:placeholder>
                    <w:temporary/>
                    <w:showingPlcHdr/>
                    <w15:appearance w15:val="hidden"/>
                  </w:sdtPr>
                  <w:sdtContent>
                    <w:p w14:paraId="268647A4" w14:textId="77777777" w:rsidR="00ED3DD2" w:rsidRPr="00325430" w:rsidRDefault="00ED3DD2" w:rsidP="00976023">
                      <w:pPr>
                        <w:pStyle w:val="Heading3"/>
                        <w:framePr w:hSpace="180" w:wrap="around" w:vAnchor="page" w:hAnchor="margin" w:y="1"/>
                        <w:rPr>
                          <w:rFonts w:ascii="Times New Roman" w:hAnsi="Times New Roman" w:cs="Times New Roman"/>
                        </w:rPr>
                      </w:pPr>
                      <w:r w:rsidRPr="00325430">
                        <w:rPr>
                          <w:rFonts w:ascii="Times New Roman" w:hAnsi="Times New Roman" w:cs="Times New Roman"/>
                        </w:rPr>
                        <w:t>Hobbies</w:t>
                      </w:r>
                    </w:p>
                  </w:sdtContent>
                </w:sdt>
                <w:p w14:paraId="08772C6F" w14:textId="77777777" w:rsidR="00ED3DD2" w:rsidRPr="00325430" w:rsidRDefault="00ED3DD2" w:rsidP="00976023">
                  <w:pPr>
                    <w:pStyle w:val="ListParagraph"/>
                    <w:framePr w:hSpace="180" w:wrap="around" w:vAnchor="page" w:hAnchor="margin" w:y="1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325430">
                    <w:rPr>
                      <w:rFonts w:ascii="Times New Roman" w:hAnsi="Times New Roman" w:cs="Times New Roman"/>
                    </w:rPr>
                    <w:t>Community involvement</w:t>
                  </w:r>
                </w:p>
                <w:p w14:paraId="5EF0473C" w14:textId="77777777" w:rsidR="00ED3DD2" w:rsidRPr="00325430" w:rsidRDefault="00ED3DD2" w:rsidP="00976023">
                  <w:pPr>
                    <w:pStyle w:val="ListParagraph"/>
                    <w:framePr w:hSpace="180" w:wrap="around" w:vAnchor="page" w:hAnchor="margin" w:y="1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325430">
                    <w:rPr>
                      <w:rFonts w:ascii="Times New Roman" w:hAnsi="Times New Roman" w:cs="Times New Roman"/>
                    </w:rPr>
                    <w:t>Gardening</w:t>
                  </w:r>
                </w:p>
                <w:p w14:paraId="1913CD40" w14:textId="231C6316" w:rsidR="00ED3DD2" w:rsidRPr="00325430" w:rsidRDefault="00ED3DD2" w:rsidP="00546558">
                  <w:pPr>
                    <w:pStyle w:val="ListParagraph"/>
                    <w:framePr w:hSpace="180" w:wrap="around" w:vAnchor="page" w:hAnchor="margin" w:y="1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325430">
                    <w:rPr>
                      <w:rFonts w:ascii="Times New Roman" w:hAnsi="Times New Roman" w:cs="Times New Roman"/>
                    </w:rPr>
                    <w:t>Learning new things</w:t>
                  </w:r>
                </w:p>
                <w:p w14:paraId="04F9F309" w14:textId="77777777" w:rsidR="00ED3DD2" w:rsidRPr="00325430" w:rsidRDefault="00ED3DD2" w:rsidP="00976023">
                  <w:pPr>
                    <w:pStyle w:val="Heading3"/>
                    <w:framePr w:hSpace="180" w:wrap="around" w:vAnchor="page" w:hAnchor="margin" w:y="1"/>
                    <w:rPr>
                      <w:rFonts w:ascii="Times New Roman" w:hAnsi="Times New Roman" w:cs="Times New Roman"/>
                    </w:rPr>
                  </w:pPr>
                  <w:r w:rsidRPr="00325430">
                    <w:rPr>
                      <w:rFonts w:ascii="Times New Roman" w:hAnsi="Times New Roman" w:cs="Times New Roman"/>
                    </w:rPr>
                    <w:t>Languages</w:t>
                  </w:r>
                </w:p>
                <w:p w14:paraId="03ED61FC" w14:textId="77777777" w:rsidR="00ED3DD2" w:rsidRPr="00325430" w:rsidRDefault="00ED3DD2" w:rsidP="00976023">
                  <w:pPr>
                    <w:pStyle w:val="ListParagraph"/>
                    <w:framePr w:hSpace="180" w:wrap="around" w:vAnchor="page" w:hAnchor="margin" w:y="1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325430">
                    <w:rPr>
                      <w:rFonts w:ascii="Times New Roman" w:hAnsi="Times New Roman" w:cs="Times New Roman"/>
                    </w:rPr>
                    <w:t>English</w:t>
                  </w:r>
                </w:p>
                <w:p w14:paraId="44D4BF7D" w14:textId="77777777" w:rsidR="00ED3DD2" w:rsidRPr="00325430" w:rsidRDefault="00ED3DD2" w:rsidP="00976023">
                  <w:pPr>
                    <w:pStyle w:val="ListParagraph"/>
                    <w:framePr w:hSpace="180" w:wrap="around" w:vAnchor="page" w:hAnchor="margin" w:y="1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325430">
                    <w:rPr>
                      <w:rFonts w:ascii="Times New Roman" w:hAnsi="Times New Roman" w:cs="Times New Roman"/>
                    </w:rPr>
                    <w:t>Telugu</w:t>
                  </w:r>
                </w:p>
                <w:p w14:paraId="30C2E811" w14:textId="77777777" w:rsidR="00ED3DD2" w:rsidRPr="00325430" w:rsidRDefault="00ED3DD2" w:rsidP="00976023">
                  <w:pPr>
                    <w:pStyle w:val="Heading3"/>
                    <w:framePr w:hSpace="180" w:wrap="around" w:vAnchor="page" w:hAnchor="margin" w:y="1"/>
                    <w:rPr>
                      <w:rFonts w:ascii="Times New Roman" w:hAnsi="Times New Roman" w:cs="Times New Roman"/>
                    </w:rPr>
                  </w:pPr>
                  <w:r w:rsidRPr="00325430">
                    <w:rPr>
                      <w:rFonts w:ascii="Times New Roman" w:hAnsi="Times New Roman" w:cs="Times New Roman"/>
                    </w:rPr>
                    <w:t>qualities</w:t>
                  </w:r>
                </w:p>
                <w:p w14:paraId="404D9CDB" w14:textId="77777777" w:rsidR="00ED3DD2" w:rsidRPr="00325430" w:rsidRDefault="00ED3DD2" w:rsidP="00976023">
                  <w:pPr>
                    <w:pStyle w:val="ListParagraph"/>
                    <w:framePr w:hSpace="180" w:wrap="around" w:vAnchor="page" w:hAnchor="margin" w:y="1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325430">
                    <w:rPr>
                      <w:rFonts w:ascii="Times New Roman" w:hAnsi="Times New Roman" w:cs="Times New Roman"/>
                    </w:rPr>
                    <w:t>Adoptability</w:t>
                  </w:r>
                </w:p>
                <w:p w14:paraId="7C875EBD" w14:textId="77777777" w:rsidR="00ED3DD2" w:rsidRPr="00325430" w:rsidRDefault="00ED3DD2" w:rsidP="00976023">
                  <w:pPr>
                    <w:pStyle w:val="ListParagraph"/>
                    <w:framePr w:hSpace="180" w:wrap="around" w:vAnchor="page" w:hAnchor="margin" w:y="1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325430">
                    <w:rPr>
                      <w:rFonts w:ascii="Times New Roman" w:hAnsi="Times New Roman" w:cs="Times New Roman"/>
                    </w:rPr>
                    <w:t>Confidence</w:t>
                  </w:r>
                </w:p>
                <w:p w14:paraId="1562548B" w14:textId="4435CFC8" w:rsidR="00ED3DD2" w:rsidRPr="00325430" w:rsidRDefault="00ED3DD2" w:rsidP="00976023">
                  <w:pPr>
                    <w:pStyle w:val="ListParagraph"/>
                    <w:framePr w:hSpace="180" w:wrap="around" w:vAnchor="page" w:hAnchor="margin" w:y="1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325430">
                    <w:rPr>
                      <w:rFonts w:ascii="Times New Roman" w:hAnsi="Times New Roman" w:cs="Times New Roman"/>
                    </w:rPr>
                    <w:t>Positive Attitude</w:t>
                  </w:r>
                </w:p>
              </w:tc>
              <w:tc>
                <w:tcPr>
                  <w:tcW w:w="720" w:type="dxa"/>
                </w:tcPr>
                <w:p w14:paraId="78520513" w14:textId="77777777" w:rsidR="00ED3DD2" w:rsidRPr="00325430" w:rsidRDefault="00ED3DD2" w:rsidP="00976023">
                  <w:pPr>
                    <w:framePr w:hSpace="180" w:wrap="around" w:vAnchor="page" w:hAnchor="margin" w:y="1"/>
                    <w:tabs>
                      <w:tab w:val="left" w:pos="990"/>
                    </w:tabs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70" w:type="dxa"/>
                </w:tcPr>
                <w:sdt>
                  <w:sdtPr>
                    <w:rPr>
                      <w:rFonts w:ascii="Times New Roman" w:hAnsi="Times New Roman" w:cs="Times New Roman"/>
                    </w:rPr>
                    <w:id w:val="441108765"/>
                    <w:placeholder>
                      <w:docPart w:val="FDFA6C88302344B1A941BE33E14301D2"/>
                    </w:placeholder>
                    <w:temporary/>
                    <w:showingPlcHdr/>
                    <w15:appearance w15:val="hidden"/>
                  </w:sdtPr>
                  <w:sdtContent>
                    <w:p w14:paraId="7D99AD06" w14:textId="77777777" w:rsidR="00ED3DD2" w:rsidRPr="00325430" w:rsidRDefault="00ED3DD2" w:rsidP="00976023">
                      <w:pPr>
                        <w:pStyle w:val="Heading2"/>
                        <w:framePr w:hSpace="180" w:wrap="around" w:vAnchor="page" w:hAnchor="margin" w:y="1"/>
                        <w:rPr>
                          <w:rFonts w:ascii="Times New Roman" w:hAnsi="Times New Roman" w:cs="Times New Roman"/>
                        </w:rPr>
                      </w:pPr>
                      <w:r w:rsidRPr="00325430">
                        <w:rPr>
                          <w:rFonts w:ascii="Times New Roman" w:hAnsi="Times New Roman" w:cs="Times New Roman"/>
                        </w:rPr>
                        <w:t>EDUCATION</w:t>
                      </w:r>
                    </w:p>
                  </w:sdtContent>
                </w:sdt>
                <w:p w14:paraId="0B8FBA97" w14:textId="77777777" w:rsidR="00ED3DD2" w:rsidRPr="00325430" w:rsidRDefault="00000000" w:rsidP="00976023">
                  <w:pPr>
                    <w:pStyle w:val="Heading4"/>
                    <w:framePr w:hSpace="180" w:wrap="around" w:vAnchor="page" w:hAnchor="margin" w:y="1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-866287142"/>
                      <w:placeholder>
                        <w:docPart w:val="58A704D5D81A4370BA226B7EAB1E1898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D3DD2" w:rsidRPr="00325430">
                        <w:rPr>
                          <w:rFonts w:ascii="Times New Roman" w:hAnsi="Times New Roman" w:cs="Times New Roman"/>
                        </w:rPr>
                        <w:t>[School Name]</w:t>
                      </w:r>
                    </w:sdtContent>
                  </w:sdt>
                </w:p>
                <w:p w14:paraId="23F5ECA1" w14:textId="77777777" w:rsidR="00ED3DD2" w:rsidRPr="00325430" w:rsidRDefault="00000000" w:rsidP="00976023">
                  <w:pPr>
                    <w:pStyle w:val="Date"/>
                    <w:framePr w:hSpace="180" w:wrap="around" w:vAnchor="page" w:hAnchor="margin" w:y="1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-334001533"/>
                      <w:placeholder>
                        <w:docPart w:val="BBBBEA50458A4352B96D297A1E60C0E4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D3DD2" w:rsidRPr="00325430">
                        <w:rPr>
                          <w:rFonts w:ascii="Times New Roman" w:hAnsi="Times New Roman" w:cs="Times New Roman"/>
                        </w:rPr>
                        <w:t>[Dates From]</w:t>
                      </w:r>
                    </w:sdtContent>
                  </w:sdt>
                  <w:r w:rsidR="00ED3DD2" w:rsidRPr="00325430">
                    <w:rPr>
                      <w:rFonts w:ascii="Times New Roman" w:hAnsi="Times New Roman" w:cs="Times New Roman"/>
                    </w:rPr>
                    <w:t xml:space="preserve"> - </w:t>
                  </w:r>
                  <w:sdt>
                    <w:sdtPr>
                      <w:rPr>
                        <w:rFonts w:ascii="Times New Roman" w:hAnsi="Times New Roman" w:cs="Times New Roman"/>
                      </w:rPr>
                      <w:id w:val="486593010"/>
                      <w:placeholder>
                        <w:docPart w:val="0EE1E2705C074B53A5602E6AFB7ADD7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D3DD2" w:rsidRPr="00325430">
                        <w:rPr>
                          <w:rFonts w:ascii="Times New Roman" w:hAnsi="Times New Roman" w:cs="Times New Roman"/>
                        </w:rPr>
                        <w:t>[To]</w:t>
                      </w:r>
                    </w:sdtContent>
                  </w:sdt>
                </w:p>
                <w:p w14:paraId="2C8391B0" w14:textId="77777777" w:rsidR="00ED3DD2" w:rsidRPr="00325430" w:rsidRDefault="00ED3DD2" w:rsidP="00976023">
                  <w:pPr>
                    <w:framePr w:hSpace="180" w:wrap="around" w:vAnchor="page" w:hAnchor="margin" w:y="1"/>
                    <w:rPr>
                      <w:rFonts w:ascii="Times New Roman" w:hAnsi="Times New Roman" w:cs="Times New Roman"/>
                    </w:rPr>
                  </w:pPr>
                  <w:r w:rsidRPr="00325430">
                    <w:rPr>
                      <w:rFonts w:ascii="Times New Roman" w:hAnsi="Times New Roman" w:cs="Times New Roman"/>
                    </w:rPr>
                    <w:t>[It’s okay to brag about your GPA, awards, and honors. Feel free to summarize your coursework too.]</w:t>
                  </w:r>
                </w:p>
                <w:p w14:paraId="4E78E56D" w14:textId="77777777" w:rsidR="00ED3DD2" w:rsidRPr="00325430" w:rsidRDefault="00ED3DD2" w:rsidP="00976023">
                  <w:pPr>
                    <w:framePr w:hSpace="180" w:wrap="around" w:vAnchor="page" w:hAnchor="margin" w:y="1"/>
                    <w:rPr>
                      <w:rFonts w:ascii="Times New Roman" w:hAnsi="Times New Roman" w:cs="Times New Roman"/>
                    </w:rPr>
                  </w:pPr>
                </w:p>
                <w:p w14:paraId="0F06744C" w14:textId="77777777" w:rsidR="00ED3DD2" w:rsidRPr="00325430" w:rsidRDefault="00000000" w:rsidP="00976023">
                  <w:pPr>
                    <w:pStyle w:val="Heading4"/>
                    <w:framePr w:hSpace="180" w:wrap="around" w:vAnchor="page" w:hAnchor="margin" w:y="1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-1532958035"/>
                      <w:placeholder>
                        <w:docPart w:val="B8AA62360D5D4A1E921CE5A6A46B11E7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D3DD2" w:rsidRPr="00325430">
                        <w:rPr>
                          <w:rFonts w:ascii="Times New Roman" w:hAnsi="Times New Roman" w:cs="Times New Roman"/>
                        </w:rPr>
                        <w:t>[School Name]</w:t>
                      </w:r>
                    </w:sdtContent>
                  </w:sdt>
                </w:p>
                <w:p w14:paraId="05A83818" w14:textId="77777777" w:rsidR="00ED3DD2" w:rsidRPr="00325430" w:rsidRDefault="00000000" w:rsidP="00976023">
                  <w:pPr>
                    <w:pStyle w:val="Date"/>
                    <w:framePr w:hSpace="180" w:wrap="around" w:vAnchor="page" w:hAnchor="margin" w:y="1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1326324113"/>
                      <w:placeholder>
                        <w:docPart w:val="286531C7070848F6A525F6718E71F5C4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D3DD2" w:rsidRPr="00325430">
                        <w:rPr>
                          <w:rFonts w:ascii="Times New Roman" w:hAnsi="Times New Roman" w:cs="Times New Roman"/>
                        </w:rPr>
                        <w:t>[Dates From]</w:t>
                      </w:r>
                    </w:sdtContent>
                  </w:sdt>
                  <w:r w:rsidR="00ED3DD2" w:rsidRPr="00325430">
                    <w:rPr>
                      <w:rFonts w:ascii="Times New Roman" w:hAnsi="Times New Roman" w:cs="Times New Roman"/>
                    </w:rPr>
                    <w:t xml:space="preserve"> - </w:t>
                  </w:r>
                  <w:sdt>
                    <w:sdtPr>
                      <w:rPr>
                        <w:rFonts w:ascii="Times New Roman" w:hAnsi="Times New Roman" w:cs="Times New Roman"/>
                      </w:rPr>
                      <w:id w:val="206996151"/>
                      <w:placeholder>
                        <w:docPart w:val="6BDA3ACA8BFB4BADAE30A31154D56BF7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D3DD2" w:rsidRPr="00325430">
                        <w:rPr>
                          <w:rFonts w:ascii="Times New Roman" w:hAnsi="Times New Roman" w:cs="Times New Roman"/>
                        </w:rPr>
                        <w:t>[To]</w:t>
                      </w:r>
                    </w:sdtContent>
                  </w:sdt>
                </w:p>
                <w:sdt>
                  <w:sdtPr>
                    <w:rPr>
                      <w:rFonts w:ascii="Times New Roman" w:hAnsi="Times New Roman" w:cs="Times New Roman"/>
                    </w:rPr>
                    <w:id w:val="324786744"/>
                    <w:placeholder>
                      <w:docPart w:val="1CE2DAD05EA44DA9BE54414E7F6D3419"/>
                    </w:placeholder>
                    <w:temporary/>
                    <w:showingPlcHdr/>
                    <w15:appearance w15:val="hidden"/>
                  </w:sdtPr>
                  <w:sdtContent>
                    <w:p w14:paraId="217C91D7" w14:textId="77777777" w:rsidR="00ED3DD2" w:rsidRPr="00325430" w:rsidRDefault="00ED3DD2" w:rsidP="00976023">
                      <w:pPr>
                        <w:framePr w:hSpace="180" w:wrap="around" w:vAnchor="page" w:hAnchor="margin" w:y="1"/>
                        <w:rPr>
                          <w:rFonts w:ascii="Times New Roman" w:hAnsi="Times New Roman" w:cs="Times New Roman"/>
                        </w:rPr>
                      </w:pPr>
                      <w:r w:rsidRPr="00325430">
                        <w:rPr>
                          <w:rFonts w:ascii="Times New Roman" w:hAnsi="Times New Roman" w:cs="Times New Roman"/>
                        </w:rPr>
                        <w:t>[It’s okay to brag about your GPA, awards, and honors. Feel free to summarize your coursework too.]</w:t>
                      </w:r>
                    </w:p>
                  </w:sdtContent>
                </w:sdt>
                <w:sdt>
                  <w:sdtPr>
                    <w:rPr>
                      <w:rFonts w:ascii="Times New Roman" w:hAnsi="Times New Roman" w:cs="Times New Roman"/>
                    </w:rPr>
                    <w:id w:val="34089647"/>
                    <w:placeholder>
                      <w:docPart w:val="DA976B8C1CC045B7B75DE53585E3AAA0"/>
                    </w:placeholder>
                    <w:temporary/>
                    <w:showingPlcHdr/>
                    <w15:appearance w15:val="hidden"/>
                  </w:sdtPr>
                  <w:sdtContent>
                    <w:p w14:paraId="42F3A385" w14:textId="77777777" w:rsidR="00ED3DD2" w:rsidRPr="00325430" w:rsidRDefault="00ED3DD2" w:rsidP="00976023">
                      <w:pPr>
                        <w:pStyle w:val="Heading2"/>
                        <w:framePr w:hSpace="180" w:wrap="around" w:vAnchor="page" w:hAnchor="margin" w:y="1"/>
                        <w:rPr>
                          <w:rFonts w:ascii="Times New Roman" w:hAnsi="Times New Roman" w:cs="Times New Roman"/>
                        </w:rPr>
                      </w:pPr>
                      <w:r w:rsidRPr="00325430">
                        <w:rPr>
                          <w:rFonts w:ascii="Times New Roman" w:hAnsi="Times New Roman" w:cs="Times New Roman"/>
                        </w:rPr>
                        <w:t>WORK EXPERIENCE</w:t>
                      </w:r>
                    </w:p>
                  </w:sdtContent>
                </w:sdt>
                <w:p w14:paraId="17D50AEC" w14:textId="77777777" w:rsidR="00ED3DD2" w:rsidRPr="00325430" w:rsidRDefault="00000000" w:rsidP="00976023">
                  <w:pPr>
                    <w:pStyle w:val="Heading4"/>
                    <w:framePr w:hSpace="180" w:wrap="around" w:vAnchor="page" w:hAnchor="margin" w:y="1"/>
                    <w:rPr>
                      <w:rFonts w:ascii="Times New Roman" w:hAnsi="Times New Roman" w:cs="Times New Roman"/>
                      <w:bCs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-1039510889"/>
                      <w:placeholder>
                        <w:docPart w:val="633824D96BED4EDD820CDB8A3D7522EA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D3DD2" w:rsidRPr="00325430">
                        <w:rPr>
                          <w:rFonts w:ascii="Times New Roman" w:hAnsi="Times New Roman" w:cs="Times New Roman"/>
                        </w:rPr>
                        <w:t>[Company Name]</w:t>
                      </w:r>
                    </w:sdtContent>
                  </w:sdt>
                  <w:r w:rsidR="00ED3DD2" w:rsidRPr="00325430">
                    <w:rPr>
                      <w:rFonts w:ascii="Times New Roman" w:hAnsi="Times New Roman" w:cs="Times New Roman"/>
                    </w:rPr>
                    <w:t xml:space="preserve">  </w:t>
                  </w:r>
                  <w:sdt>
                    <w:sdtPr>
                      <w:rPr>
                        <w:rFonts w:ascii="Times New Roman" w:hAnsi="Times New Roman" w:cs="Times New Roman"/>
                      </w:rPr>
                      <w:id w:val="-1077752206"/>
                      <w:placeholder>
                        <w:docPart w:val="8089B82D85B940FFA239C595AC7D7887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bCs/>
                      </w:rPr>
                    </w:sdtEndPr>
                    <w:sdtContent>
                      <w:r w:rsidR="00ED3DD2" w:rsidRPr="00325430">
                        <w:rPr>
                          <w:rFonts w:ascii="Times New Roman" w:hAnsi="Times New Roman" w:cs="Times New Roman"/>
                        </w:rPr>
                        <w:t>[Job Title]</w:t>
                      </w:r>
                    </w:sdtContent>
                  </w:sdt>
                </w:p>
                <w:p w14:paraId="6310BEE6" w14:textId="77777777" w:rsidR="00ED3DD2" w:rsidRPr="00325430" w:rsidRDefault="00000000" w:rsidP="00976023">
                  <w:pPr>
                    <w:pStyle w:val="Date"/>
                    <w:framePr w:hSpace="180" w:wrap="around" w:vAnchor="page" w:hAnchor="margin" w:y="1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1163353926"/>
                      <w:placeholder>
                        <w:docPart w:val="049125D5A1304422B4586247855F6C17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D3DD2" w:rsidRPr="00325430">
                        <w:rPr>
                          <w:rFonts w:ascii="Times New Roman" w:hAnsi="Times New Roman" w:cs="Times New Roman"/>
                        </w:rPr>
                        <w:t>[Dates From]</w:t>
                      </w:r>
                    </w:sdtContent>
                  </w:sdt>
                  <w:r w:rsidR="00ED3DD2" w:rsidRPr="00325430">
                    <w:rPr>
                      <w:rFonts w:ascii="Times New Roman" w:hAnsi="Times New Roman" w:cs="Times New Roman"/>
                    </w:rPr>
                    <w:t>–</w:t>
                  </w:r>
                  <w:sdt>
                    <w:sdtPr>
                      <w:rPr>
                        <w:rFonts w:ascii="Times New Roman" w:hAnsi="Times New Roman" w:cs="Times New Roman"/>
                      </w:rPr>
                      <w:id w:val="1376507416"/>
                      <w:placeholder>
                        <w:docPart w:val="4E5FC8B4A8364CADB89D3C45CF96D5AD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D3DD2" w:rsidRPr="00325430">
                        <w:rPr>
                          <w:rFonts w:ascii="Times New Roman" w:hAnsi="Times New Roman" w:cs="Times New Roman"/>
                        </w:rPr>
                        <w:t>[To]</w:t>
                      </w:r>
                    </w:sdtContent>
                  </w:sdt>
                </w:p>
                <w:p w14:paraId="14785C1E" w14:textId="77777777" w:rsidR="00ED3DD2" w:rsidRPr="00325430" w:rsidRDefault="00000000" w:rsidP="00976023">
                  <w:pPr>
                    <w:framePr w:hSpace="180" w:wrap="around" w:vAnchor="page" w:hAnchor="margin" w:y="1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-882631716"/>
                      <w:placeholder>
                        <w:docPart w:val="BA8243F6F5EC4D8FA47FD60F775BF0C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D3DD2" w:rsidRPr="00325430">
                        <w:rPr>
                          <w:rFonts w:ascii="Times New Roman" w:hAnsi="Times New Roman" w:cs="Times New Roman"/>
                        </w:rPr>
                        <w:t>[Describe your responsibilities and achievements in terms of impact and results. Use examples but keep in short.]</w:t>
                      </w:r>
                    </w:sdtContent>
                  </w:sdt>
                  <w:r w:rsidR="00ED3DD2" w:rsidRPr="00325430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14:paraId="6872A737" w14:textId="77777777" w:rsidR="00ED3DD2" w:rsidRPr="00325430" w:rsidRDefault="00ED3DD2" w:rsidP="00976023">
                  <w:pPr>
                    <w:framePr w:hSpace="180" w:wrap="around" w:vAnchor="page" w:hAnchor="margin" w:y="1"/>
                    <w:rPr>
                      <w:rFonts w:ascii="Times New Roman" w:hAnsi="Times New Roman" w:cs="Times New Roman"/>
                    </w:rPr>
                  </w:pPr>
                </w:p>
                <w:p w14:paraId="1185CB4A" w14:textId="77777777" w:rsidR="00ED3DD2" w:rsidRPr="00325430" w:rsidRDefault="00000000" w:rsidP="00976023">
                  <w:pPr>
                    <w:pStyle w:val="Heading4"/>
                    <w:framePr w:hSpace="180" w:wrap="around" w:vAnchor="page" w:hAnchor="margin" w:y="1"/>
                    <w:rPr>
                      <w:rFonts w:ascii="Times New Roman" w:hAnsi="Times New Roman" w:cs="Times New Roman"/>
                      <w:bCs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320089724"/>
                      <w:placeholder>
                        <w:docPart w:val="DD6B2735ECA34C16939E799A33238B8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D3DD2" w:rsidRPr="00325430">
                        <w:rPr>
                          <w:rFonts w:ascii="Times New Roman" w:hAnsi="Times New Roman" w:cs="Times New Roman"/>
                        </w:rPr>
                        <w:t>[Company Name]</w:t>
                      </w:r>
                    </w:sdtContent>
                  </w:sdt>
                  <w:r w:rsidR="00ED3DD2" w:rsidRPr="00325430">
                    <w:rPr>
                      <w:rFonts w:ascii="Times New Roman" w:hAnsi="Times New Roman" w:cs="Times New Roman"/>
                    </w:rPr>
                    <w:t xml:space="preserve">  </w:t>
                  </w:r>
                  <w:sdt>
                    <w:sdtPr>
                      <w:rPr>
                        <w:rFonts w:ascii="Times New Roman" w:hAnsi="Times New Roman" w:cs="Times New Roman"/>
                      </w:rPr>
                      <w:id w:val="-1683505101"/>
                      <w:placeholder>
                        <w:docPart w:val="A058ADC2F3B648CC861BF2DFB7E363DC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bCs/>
                      </w:rPr>
                    </w:sdtEndPr>
                    <w:sdtContent>
                      <w:r w:rsidR="00ED3DD2" w:rsidRPr="00325430">
                        <w:rPr>
                          <w:rFonts w:ascii="Times New Roman" w:hAnsi="Times New Roman" w:cs="Times New Roman"/>
                        </w:rPr>
                        <w:t>[Job Title]</w:t>
                      </w:r>
                    </w:sdtContent>
                  </w:sdt>
                </w:p>
                <w:p w14:paraId="54D49559" w14:textId="77777777" w:rsidR="00ED3DD2" w:rsidRPr="00325430" w:rsidRDefault="00000000" w:rsidP="00976023">
                  <w:pPr>
                    <w:pStyle w:val="Date"/>
                    <w:framePr w:hSpace="180" w:wrap="around" w:vAnchor="page" w:hAnchor="margin" w:y="1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-725986497"/>
                      <w:placeholder>
                        <w:docPart w:val="1CD29DB489E044F2BD140A6060308ECA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D3DD2" w:rsidRPr="00325430">
                        <w:rPr>
                          <w:rFonts w:ascii="Times New Roman" w:hAnsi="Times New Roman" w:cs="Times New Roman"/>
                        </w:rPr>
                        <w:t>[Dates From]</w:t>
                      </w:r>
                    </w:sdtContent>
                  </w:sdt>
                  <w:r w:rsidR="00ED3DD2" w:rsidRPr="00325430">
                    <w:rPr>
                      <w:rFonts w:ascii="Times New Roman" w:hAnsi="Times New Roman" w:cs="Times New Roman"/>
                    </w:rPr>
                    <w:t>–</w:t>
                  </w:r>
                  <w:sdt>
                    <w:sdtPr>
                      <w:rPr>
                        <w:rFonts w:ascii="Times New Roman" w:hAnsi="Times New Roman" w:cs="Times New Roman"/>
                      </w:rPr>
                      <w:id w:val="-207112443"/>
                      <w:placeholder>
                        <w:docPart w:val="B2C5989E01C64F50A8F78D5FA55D3F67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D3DD2" w:rsidRPr="00325430">
                        <w:rPr>
                          <w:rFonts w:ascii="Times New Roman" w:hAnsi="Times New Roman" w:cs="Times New Roman"/>
                        </w:rPr>
                        <w:t>[To]</w:t>
                      </w:r>
                    </w:sdtContent>
                  </w:sdt>
                </w:p>
                <w:p w14:paraId="7A724B66" w14:textId="77777777" w:rsidR="00ED3DD2" w:rsidRPr="00325430" w:rsidRDefault="00000000" w:rsidP="00976023">
                  <w:pPr>
                    <w:framePr w:hSpace="180" w:wrap="around" w:vAnchor="page" w:hAnchor="margin" w:y="1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-1516915048"/>
                      <w:placeholder>
                        <w:docPart w:val="859767232710468FADD86E3EACE80D4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D3DD2" w:rsidRPr="00325430">
                        <w:rPr>
                          <w:rFonts w:ascii="Times New Roman" w:hAnsi="Times New Roman" w:cs="Times New Roman"/>
                        </w:rPr>
                        <w:t>[Describe your responsibilities and achievements in terms of impact and results. Use examples but keep in short.]</w:t>
                      </w:r>
                    </w:sdtContent>
                  </w:sdt>
                  <w:r w:rsidR="00ED3DD2" w:rsidRPr="00325430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14:paraId="0DC3809E" w14:textId="77777777" w:rsidR="00ED3DD2" w:rsidRPr="00325430" w:rsidRDefault="00ED3DD2" w:rsidP="00976023">
                  <w:pPr>
                    <w:framePr w:hSpace="180" w:wrap="around" w:vAnchor="page" w:hAnchor="margin" w:y="1"/>
                    <w:rPr>
                      <w:rFonts w:ascii="Times New Roman" w:hAnsi="Times New Roman" w:cs="Times New Roman"/>
                    </w:rPr>
                  </w:pPr>
                </w:p>
                <w:p w14:paraId="2029EAEB" w14:textId="77777777" w:rsidR="00ED3DD2" w:rsidRPr="00325430" w:rsidRDefault="00000000" w:rsidP="00976023">
                  <w:pPr>
                    <w:pStyle w:val="Heading4"/>
                    <w:framePr w:hSpace="180" w:wrap="around" w:vAnchor="page" w:hAnchor="margin" w:y="1"/>
                    <w:rPr>
                      <w:rFonts w:ascii="Times New Roman" w:hAnsi="Times New Roman" w:cs="Times New Roman"/>
                      <w:bCs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1543400697"/>
                      <w:placeholder>
                        <w:docPart w:val="0ACAD37CCC9945878E1EF09E113D959D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D3DD2" w:rsidRPr="00325430">
                        <w:rPr>
                          <w:rFonts w:ascii="Times New Roman" w:hAnsi="Times New Roman" w:cs="Times New Roman"/>
                        </w:rPr>
                        <w:t>[Company Name]</w:t>
                      </w:r>
                    </w:sdtContent>
                  </w:sdt>
                  <w:r w:rsidR="00ED3DD2" w:rsidRPr="00325430">
                    <w:rPr>
                      <w:rFonts w:ascii="Times New Roman" w:hAnsi="Times New Roman" w:cs="Times New Roman"/>
                    </w:rPr>
                    <w:t xml:space="preserve">  </w:t>
                  </w:r>
                  <w:sdt>
                    <w:sdtPr>
                      <w:rPr>
                        <w:rFonts w:ascii="Times New Roman" w:hAnsi="Times New Roman" w:cs="Times New Roman"/>
                      </w:rPr>
                      <w:id w:val="-332225380"/>
                      <w:placeholder>
                        <w:docPart w:val="11D2F5E55F8F4C43B7B63C3816DC41ED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bCs/>
                      </w:rPr>
                    </w:sdtEndPr>
                    <w:sdtContent>
                      <w:r w:rsidR="00ED3DD2" w:rsidRPr="00325430">
                        <w:rPr>
                          <w:rFonts w:ascii="Times New Roman" w:hAnsi="Times New Roman" w:cs="Times New Roman"/>
                        </w:rPr>
                        <w:t>[Job Title]</w:t>
                      </w:r>
                    </w:sdtContent>
                  </w:sdt>
                </w:p>
                <w:p w14:paraId="0325F1B9" w14:textId="77777777" w:rsidR="00ED3DD2" w:rsidRPr="00325430" w:rsidRDefault="00000000" w:rsidP="00976023">
                  <w:pPr>
                    <w:pStyle w:val="Date"/>
                    <w:framePr w:hSpace="180" w:wrap="around" w:vAnchor="page" w:hAnchor="margin" w:y="1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1674368315"/>
                      <w:placeholder>
                        <w:docPart w:val="AB2106D4106F4C23B4551DB34D795FE4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D3DD2" w:rsidRPr="00325430">
                        <w:rPr>
                          <w:rFonts w:ascii="Times New Roman" w:hAnsi="Times New Roman" w:cs="Times New Roman"/>
                        </w:rPr>
                        <w:t>[Dates From]</w:t>
                      </w:r>
                    </w:sdtContent>
                  </w:sdt>
                  <w:r w:rsidR="00ED3DD2" w:rsidRPr="00325430">
                    <w:rPr>
                      <w:rFonts w:ascii="Times New Roman" w:hAnsi="Times New Roman" w:cs="Times New Roman"/>
                    </w:rPr>
                    <w:t>–</w:t>
                  </w:r>
                  <w:sdt>
                    <w:sdtPr>
                      <w:rPr>
                        <w:rFonts w:ascii="Times New Roman" w:hAnsi="Times New Roman" w:cs="Times New Roman"/>
                      </w:rPr>
                      <w:id w:val="-1696924819"/>
                      <w:placeholder>
                        <w:docPart w:val="95229C3ED0EB4C1698852AAEA113CD12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D3DD2" w:rsidRPr="00325430">
                        <w:rPr>
                          <w:rFonts w:ascii="Times New Roman" w:hAnsi="Times New Roman" w:cs="Times New Roman"/>
                        </w:rPr>
                        <w:t>[To]</w:t>
                      </w:r>
                    </w:sdtContent>
                  </w:sdt>
                </w:p>
                <w:p w14:paraId="61B6EA19" w14:textId="77777777" w:rsidR="00ED3DD2" w:rsidRPr="00325430" w:rsidRDefault="00000000" w:rsidP="00976023">
                  <w:pPr>
                    <w:framePr w:hSpace="180" w:wrap="around" w:vAnchor="page" w:hAnchor="margin" w:y="1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-195167970"/>
                      <w:placeholder>
                        <w:docPart w:val="D2A5E6EF3A7544A981F44F1EC0C701DC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D3DD2" w:rsidRPr="00325430">
                        <w:rPr>
                          <w:rFonts w:ascii="Times New Roman" w:hAnsi="Times New Roman" w:cs="Times New Roman"/>
                        </w:rPr>
                        <w:t>[Describe your responsibilities and achievements in terms of impact and results. Use examples but keep in short.]</w:t>
                      </w:r>
                    </w:sdtContent>
                  </w:sdt>
                  <w:r w:rsidR="00ED3DD2" w:rsidRPr="00325430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14:paraId="413F9B26" w14:textId="77777777" w:rsidR="00ED3DD2" w:rsidRPr="00325430" w:rsidRDefault="00ED3DD2" w:rsidP="00976023">
                  <w:pPr>
                    <w:framePr w:hSpace="180" w:wrap="around" w:vAnchor="page" w:hAnchor="margin" w:y="1"/>
                    <w:rPr>
                      <w:rFonts w:ascii="Times New Roman" w:hAnsi="Times New Roman" w:cs="Times New Roman"/>
                    </w:rPr>
                  </w:pPr>
                </w:p>
                <w:sdt>
                  <w:sdtPr>
                    <w:rPr>
                      <w:rFonts w:ascii="Times New Roman" w:hAnsi="Times New Roman" w:cs="Times New Roman"/>
                    </w:rPr>
                    <w:id w:val="1964997753"/>
                    <w:placeholder>
                      <w:docPart w:val="06E3BBD5C8404518B5821BA0BE2CB87E"/>
                    </w:placeholder>
                    <w:temporary/>
                    <w:showingPlcHdr/>
                    <w15:appearance w15:val="hidden"/>
                  </w:sdtPr>
                  <w:sdtContent>
                    <w:p w14:paraId="402FD806" w14:textId="77777777" w:rsidR="00ED3DD2" w:rsidRPr="00325430" w:rsidRDefault="00ED3DD2" w:rsidP="00976023">
                      <w:pPr>
                        <w:pStyle w:val="Heading2"/>
                        <w:framePr w:hSpace="180" w:wrap="around" w:vAnchor="page" w:hAnchor="margin" w:y="1"/>
                        <w:rPr>
                          <w:rFonts w:ascii="Times New Roman" w:hAnsi="Times New Roman" w:cs="Times New Roman"/>
                        </w:rPr>
                      </w:pPr>
                      <w:r w:rsidRPr="00325430">
                        <w:rPr>
                          <w:rStyle w:val="Heading2Char"/>
                          <w:rFonts w:ascii="Times New Roman" w:hAnsi="Times New Roman" w:cs="Times New Roman"/>
                          <w:b/>
                          <w:bCs/>
                          <w:caps/>
                        </w:rPr>
                        <w:t>SKILLS</w:t>
                      </w:r>
                    </w:p>
                  </w:sdtContent>
                </w:sdt>
                <w:p w14:paraId="067F2225" w14:textId="6A054803" w:rsidR="00ED3DD2" w:rsidRPr="00325430" w:rsidRDefault="00ED3DD2" w:rsidP="00976023">
                  <w:pPr>
                    <w:framePr w:hSpace="180" w:wrap="around" w:vAnchor="page" w:hAnchor="margin" w:y="1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</w:p>
              </w:tc>
            </w:tr>
          </w:tbl>
          <w:p w14:paraId="787D71B9" w14:textId="77777777" w:rsidR="00ED3DD2" w:rsidRPr="00325430" w:rsidRDefault="00ED3DD2" w:rsidP="00976023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  <w:p w14:paraId="7F80C07D" w14:textId="77777777" w:rsidR="00ED3DD2" w:rsidRPr="00325430" w:rsidRDefault="00ED3DD2" w:rsidP="00976023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  <w:p w14:paraId="349E832A" w14:textId="13D929CC" w:rsidR="004D3011" w:rsidRPr="00325430" w:rsidRDefault="004D3011" w:rsidP="009760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01ABA73" w14:textId="77777777" w:rsidR="001B2ABD" w:rsidRPr="00325430" w:rsidRDefault="001B2ABD" w:rsidP="00976023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</w:tcPr>
          <w:sdt>
            <w:sdtPr>
              <w:rPr>
                <w:rFonts w:ascii="Times New Roman" w:hAnsi="Times New Roman" w:cs="Times New Roman"/>
              </w:rPr>
              <w:id w:val="1049110328"/>
              <w:placeholder>
                <w:docPart w:val="41841A724C3847BFB39FC66E8A43BDDD"/>
              </w:placeholder>
              <w:temporary/>
              <w:showingPlcHdr/>
              <w15:appearance w15:val="hidden"/>
            </w:sdtPr>
            <w:sdtContent>
              <w:p w14:paraId="5C6F9F99" w14:textId="77777777" w:rsidR="001B2ABD" w:rsidRPr="00325430" w:rsidRDefault="00E25A26" w:rsidP="00976023">
                <w:pPr>
                  <w:pStyle w:val="Heading2"/>
                  <w:rPr>
                    <w:rFonts w:ascii="Times New Roman" w:hAnsi="Times New Roman" w:cs="Times New Roman"/>
                  </w:rPr>
                </w:pPr>
                <w:r w:rsidRPr="00325430">
                  <w:rPr>
                    <w:rFonts w:ascii="Times New Roman" w:hAnsi="Times New Roman" w:cs="Times New Roman"/>
                  </w:rPr>
                  <w:t>EDUCATION</w:t>
                </w:r>
              </w:p>
            </w:sdtContent>
          </w:sdt>
          <w:p w14:paraId="414A97E9" w14:textId="72E8FCE0" w:rsidR="00036450" w:rsidRPr="00325430" w:rsidRDefault="005F347A" w:rsidP="00976023">
            <w:pPr>
              <w:pStyle w:val="Heading4"/>
              <w:rPr>
                <w:rFonts w:ascii="Times New Roman" w:hAnsi="Times New Roman" w:cs="Times New Roman"/>
              </w:rPr>
            </w:pPr>
            <w:proofErr w:type="gramStart"/>
            <w:r w:rsidRPr="00325430">
              <w:rPr>
                <w:rFonts w:ascii="Times New Roman" w:hAnsi="Times New Roman" w:cs="Times New Roman"/>
              </w:rPr>
              <w:t>B.TECH</w:t>
            </w:r>
            <w:proofErr w:type="gramEnd"/>
          </w:p>
          <w:p w14:paraId="65B28BA0" w14:textId="43C0EC64" w:rsidR="00036450" w:rsidRPr="00325430" w:rsidRDefault="00DB0A40" w:rsidP="00976023">
            <w:pPr>
              <w:pStyle w:val="Date"/>
              <w:rPr>
                <w:rFonts w:ascii="Times New Roman" w:hAnsi="Times New Roman" w:cs="Times New Roman"/>
              </w:rPr>
            </w:pPr>
            <w:r w:rsidRPr="00325430">
              <w:rPr>
                <w:rFonts w:ascii="Times New Roman" w:hAnsi="Times New Roman" w:cs="Times New Roman"/>
              </w:rPr>
              <w:t>11/2021</w:t>
            </w:r>
            <w:r w:rsidR="00036450" w:rsidRPr="00325430">
              <w:rPr>
                <w:rFonts w:ascii="Times New Roman" w:hAnsi="Times New Roman" w:cs="Times New Roman"/>
              </w:rPr>
              <w:t xml:space="preserve"> - </w:t>
            </w:r>
            <w:r w:rsidRPr="00325430">
              <w:rPr>
                <w:rFonts w:ascii="Times New Roman" w:hAnsi="Times New Roman" w:cs="Times New Roman"/>
              </w:rPr>
              <w:t>2025</w:t>
            </w:r>
          </w:p>
          <w:p w14:paraId="0398F75F" w14:textId="77777777" w:rsidR="00413302" w:rsidRPr="00325430" w:rsidRDefault="002528EC" w:rsidP="00976023">
            <w:pPr>
              <w:rPr>
                <w:rFonts w:ascii="Times New Roman" w:hAnsi="Times New Roman" w:cs="Times New Roman"/>
              </w:rPr>
            </w:pPr>
            <w:proofErr w:type="spellStart"/>
            <w:r w:rsidRPr="00325430">
              <w:rPr>
                <w:rFonts w:ascii="Times New Roman" w:hAnsi="Times New Roman" w:cs="Times New Roman"/>
              </w:rPr>
              <w:t>Swarnandhra</w:t>
            </w:r>
            <w:proofErr w:type="spellEnd"/>
            <w:r w:rsidRPr="00325430">
              <w:rPr>
                <w:rFonts w:ascii="Times New Roman" w:hAnsi="Times New Roman" w:cs="Times New Roman"/>
              </w:rPr>
              <w:t xml:space="preserve"> college of engineering and </w:t>
            </w:r>
            <w:r w:rsidR="005A6E1A" w:rsidRPr="00325430">
              <w:rPr>
                <w:rFonts w:ascii="Times New Roman" w:hAnsi="Times New Roman" w:cs="Times New Roman"/>
              </w:rPr>
              <w:t>technology,</w:t>
            </w:r>
          </w:p>
          <w:p w14:paraId="5172B435" w14:textId="4D0CEACF" w:rsidR="00036450" w:rsidRPr="00325430" w:rsidRDefault="005A6E1A" w:rsidP="00976023">
            <w:pPr>
              <w:rPr>
                <w:rFonts w:ascii="Times New Roman" w:hAnsi="Times New Roman" w:cs="Times New Roman"/>
              </w:rPr>
            </w:pPr>
            <w:proofErr w:type="spellStart"/>
            <w:r w:rsidRPr="00325430">
              <w:rPr>
                <w:rFonts w:ascii="Times New Roman" w:hAnsi="Times New Roman" w:cs="Times New Roman"/>
              </w:rPr>
              <w:t>seetharamapuram</w:t>
            </w:r>
            <w:proofErr w:type="spellEnd"/>
            <w:r w:rsidRPr="00325430">
              <w:rPr>
                <w:rFonts w:ascii="Times New Roman" w:hAnsi="Times New Roman" w:cs="Times New Roman"/>
              </w:rPr>
              <w:t>.</w:t>
            </w:r>
          </w:p>
          <w:p w14:paraId="06BC28B0" w14:textId="7FCED8C6" w:rsidR="008B1595" w:rsidRPr="00325430" w:rsidRDefault="00C76E55" w:rsidP="00976023">
            <w:pPr>
              <w:rPr>
                <w:rFonts w:ascii="Times New Roman" w:hAnsi="Times New Roman" w:cs="Times New Roman"/>
              </w:rPr>
            </w:pPr>
            <w:r w:rsidRPr="00325430">
              <w:rPr>
                <w:rFonts w:ascii="Times New Roman" w:hAnsi="Times New Roman" w:cs="Times New Roman"/>
              </w:rPr>
              <w:t xml:space="preserve">Current </w:t>
            </w:r>
            <w:r w:rsidR="00D70C3F" w:rsidRPr="00325430">
              <w:rPr>
                <w:rFonts w:ascii="Times New Roman" w:hAnsi="Times New Roman" w:cs="Times New Roman"/>
              </w:rPr>
              <w:t>pass percentage is 89</w:t>
            </w:r>
            <w:r w:rsidR="00413302" w:rsidRPr="00325430">
              <w:rPr>
                <w:rFonts w:ascii="Times New Roman" w:hAnsi="Times New Roman" w:cs="Times New Roman"/>
              </w:rPr>
              <w:t>.9%</w:t>
            </w:r>
          </w:p>
          <w:p w14:paraId="05F15E6A" w14:textId="77777777" w:rsidR="00582D3C" w:rsidRPr="00325430" w:rsidRDefault="00582D3C" w:rsidP="00976023">
            <w:pPr>
              <w:rPr>
                <w:rFonts w:ascii="Times New Roman" w:hAnsi="Times New Roman" w:cs="Times New Roman"/>
              </w:rPr>
            </w:pPr>
          </w:p>
          <w:p w14:paraId="3878334A" w14:textId="5056B300" w:rsidR="00036450" w:rsidRPr="00325430" w:rsidRDefault="00AF242F" w:rsidP="00976023">
            <w:pPr>
              <w:pStyle w:val="Heading4"/>
              <w:rPr>
                <w:rFonts w:ascii="Times New Roman" w:hAnsi="Times New Roman" w:cs="Times New Roman"/>
              </w:rPr>
            </w:pPr>
            <w:r w:rsidRPr="00325430">
              <w:rPr>
                <w:rFonts w:ascii="Times New Roman" w:hAnsi="Times New Roman" w:cs="Times New Roman"/>
              </w:rPr>
              <w:t>INTERMEDIATE</w:t>
            </w:r>
          </w:p>
          <w:p w14:paraId="76547625" w14:textId="487BD6B0" w:rsidR="00036450" w:rsidRPr="00325430" w:rsidRDefault="00AF242F" w:rsidP="00976023">
            <w:pPr>
              <w:pStyle w:val="Date"/>
              <w:rPr>
                <w:rFonts w:ascii="Times New Roman" w:hAnsi="Times New Roman" w:cs="Times New Roman"/>
              </w:rPr>
            </w:pPr>
            <w:r w:rsidRPr="00325430">
              <w:rPr>
                <w:rFonts w:ascii="Times New Roman" w:hAnsi="Times New Roman" w:cs="Times New Roman"/>
              </w:rPr>
              <w:t>06/2019</w:t>
            </w:r>
            <w:r w:rsidR="00036450" w:rsidRPr="00325430">
              <w:rPr>
                <w:rFonts w:ascii="Times New Roman" w:hAnsi="Times New Roman" w:cs="Times New Roman"/>
              </w:rPr>
              <w:t xml:space="preserve"> </w:t>
            </w:r>
            <w:r w:rsidR="0075464E" w:rsidRPr="00325430">
              <w:rPr>
                <w:rFonts w:ascii="Times New Roman" w:hAnsi="Times New Roman" w:cs="Times New Roman"/>
              </w:rPr>
              <w:t>–</w:t>
            </w:r>
            <w:r w:rsidRPr="00325430">
              <w:rPr>
                <w:rFonts w:ascii="Times New Roman" w:hAnsi="Times New Roman" w:cs="Times New Roman"/>
              </w:rPr>
              <w:t xml:space="preserve"> 05</w:t>
            </w:r>
            <w:r w:rsidR="0075464E" w:rsidRPr="00325430">
              <w:rPr>
                <w:rFonts w:ascii="Times New Roman" w:hAnsi="Times New Roman" w:cs="Times New Roman"/>
              </w:rPr>
              <w:t>/2021</w:t>
            </w:r>
          </w:p>
          <w:p w14:paraId="384BEC9E" w14:textId="3821A1E6" w:rsidR="008B1595" w:rsidRPr="00325430" w:rsidRDefault="0075464E" w:rsidP="00976023">
            <w:pPr>
              <w:rPr>
                <w:rFonts w:ascii="Times New Roman" w:hAnsi="Times New Roman" w:cs="Times New Roman"/>
              </w:rPr>
            </w:pPr>
            <w:r w:rsidRPr="00325430">
              <w:rPr>
                <w:rFonts w:ascii="Times New Roman" w:hAnsi="Times New Roman" w:cs="Times New Roman"/>
              </w:rPr>
              <w:t>S.V.K.P&amp;</w:t>
            </w:r>
            <w:proofErr w:type="gramStart"/>
            <w:r w:rsidRPr="00325430">
              <w:rPr>
                <w:rFonts w:ascii="Times New Roman" w:hAnsi="Times New Roman" w:cs="Times New Roman"/>
              </w:rPr>
              <w:t>P.V</w:t>
            </w:r>
            <w:proofErr w:type="gramEnd"/>
            <w:r w:rsidRPr="00325430">
              <w:rPr>
                <w:rFonts w:ascii="Times New Roman" w:hAnsi="Times New Roman" w:cs="Times New Roman"/>
              </w:rPr>
              <w:t xml:space="preserve"> Jr</w:t>
            </w:r>
            <w:r w:rsidR="00D15DDD" w:rsidRPr="00325430">
              <w:rPr>
                <w:rFonts w:ascii="Times New Roman" w:hAnsi="Times New Roman" w:cs="Times New Roman"/>
              </w:rPr>
              <w:t xml:space="preserve"> College, </w:t>
            </w:r>
            <w:proofErr w:type="spellStart"/>
            <w:r w:rsidR="00D15DDD" w:rsidRPr="00325430">
              <w:rPr>
                <w:rFonts w:ascii="Times New Roman" w:hAnsi="Times New Roman" w:cs="Times New Roman"/>
              </w:rPr>
              <w:t>Penugonda</w:t>
            </w:r>
            <w:proofErr w:type="spellEnd"/>
            <w:r w:rsidR="008B1595" w:rsidRPr="00325430">
              <w:rPr>
                <w:rFonts w:ascii="Times New Roman" w:hAnsi="Times New Roman" w:cs="Times New Roman"/>
              </w:rPr>
              <w:t>.</w:t>
            </w:r>
          </w:p>
          <w:p w14:paraId="17B03EE1" w14:textId="7F97B7CE" w:rsidR="008B1595" w:rsidRPr="00325430" w:rsidRDefault="008B1595" w:rsidP="00976023">
            <w:pPr>
              <w:rPr>
                <w:rFonts w:ascii="Times New Roman" w:hAnsi="Times New Roman" w:cs="Times New Roman"/>
              </w:rPr>
            </w:pPr>
            <w:r w:rsidRPr="00325430">
              <w:rPr>
                <w:rFonts w:ascii="Times New Roman" w:hAnsi="Times New Roman" w:cs="Times New Roman"/>
              </w:rPr>
              <w:t>With pass percentage of 90%</w:t>
            </w:r>
          </w:p>
          <w:p w14:paraId="4E0E1E14" w14:textId="77777777" w:rsidR="008B1595" w:rsidRPr="00325430" w:rsidRDefault="008B1595" w:rsidP="00976023">
            <w:pPr>
              <w:rPr>
                <w:rFonts w:ascii="Times New Roman" w:hAnsi="Times New Roman" w:cs="Times New Roman"/>
              </w:rPr>
            </w:pPr>
          </w:p>
          <w:p w14:paraId="6332AA3C" w14:textId="53D5893D" w:rsidR="008B1595" w:rsidRPr="00325430" w:rsidRDefault="00A5621B" w:rsidP="00976023">
            <w:pPr>
              <w:rPr>
                <w:rFonts w:ascii="Times New Roman" w:hAnsi="Times New Roman" w:cs="Times New Roman"/>
              </w:rPr>
            </w:pPr>
            <w:r w:rsidRPr="00325430">
              <w:rPr>
                <w:rFonts w:ascii="Times New Roman" w:hAnsi="Times New Roman" w:cs="Times New Roman"/>
                <w:b/>
                <w:bCs/>
              </w:rPr>
              <w:t>SECONDARY</w:t>
            </w:r>
            <w:r w:rsidR="00C01951" w:rsidRPr="00325430">
              <w:rPr>
                <w:rFonts w:ascii="Times New Roman" w:hAnsi="Times New Roman" w:cs="Times New Roman"/>
                <w:b/>
                <w:bCs/>
              </w:rPr>
              <w:t xml:space="preserve"> SCHOOL CERTIFICATE</w:t>
            </w:r>
          </w:p>
          <w:p w14:paraId="68E72200" w14:textId="31EA6BD7" w:rsidR="00C01951" w:rsidRPr="00325430" w:rsidRDefault="00F374A8" w:rsidP="00976023">
            <w:pPr>
              <w:rPr>
                <w:rFonts w:ascii="Times New Roman" w:hAnsi="Times New Roman" w:cs="Times New Roman"/>
              </w:rPr>
            </w:pPr>
            <w:r w:rsidRPr="00325430">
              <w:rPr>
                <w:rFonts w:ascii="Times New Roman" w:hAnsi="Times New Roman" w:cs="Times New Roman"/>
              </w:rPr>
              <w:t>04/2019</w:t>
            </w:r>
          </w:p>
          <w:p w14:paraId="4023A81C" w14:textId="7DA3C160" w:rsidR="00F374A8" w:rsidRPr="00325430" w:rsidRDefault="00FB0D10" w:rsidP="00976023">
            <w:pPr>
              <w:rPr>
                <w:rFonts w:ascii="Times New Roman" w:hAnsi="Times New Roman" w:cs="Times New Roman"/>
              </w:rPr>
            </w:pPr>
            <w:r w:rsidRPr="00325430">
              <w:rPr>
                <w:rFonts w:ascii="Times New Roman" w:hAnsi="Times New Roman" w:cs="Times New Roman"/>
              </w:rPr>
              <w:t xml:space="preserve">Zilla Parishad </w:t>
            </w:r>
            <w:r w:rsidR="00900170" w:rsidRPr="00325430">
              <w:rPr>
                <w:rFonts w:ascii="Times New Roman" w:hAnsi="Times New Roman" w:cs="Times New Roman"/>
              </w:rPr>
              <w:t>High School</w:t>
            </w:r>
            <w:r w:rsidR="007B45C9" w:rsidRPr="0032543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7B45C9" w:rsidRPr="00325430">
              <w:rPr>
                <w:rFonts w:ascii="Times New Roman" w:hAnsi="Times New Roman" w:cs="Times New Roman"/>
              </w:rPr>
              <w:t>seesali</w:t>
            </w:r>
            <w:proofErr w:type="spellEnd"/>
            <w:r w:rsidR="007B45C9" w:rsidRPr="00325430">
              <w:rPr>
                <w:rFonts w:ascii="Times New Roman" w:hAnsi="Times New Roman" w:cs="Times New Roman"/>
              </w:rPr>
              <w:t>.</w:t>
            </w:r>
          </w:p>
          <w:p w14:paraId="40361917" w14:textId="55BF8E72" w:rsidR="00D15DDD" w:rsidRPr="00325430" w:rsidRDefault="007B45C9" w:rsidP="00976023">
            <w:pPr>
              <w:rPr>
                <w:rFonts w:ascii="Times New Roman" w:hAnsi="Times New Roman" w:cs="Times New Roman"/>
              </w:rPr>
            </w:pPr>
            <w:r w:rsidRPr="00325430">
              <w:rPr>
                <w:rFonts w:ascii="Times New Roman" w:hAnsi="Times New Roman" w:cs="Times New Roman"/>
              </w:rPr>
              <w:t xml:space="preserve">With pass percentage </w:t>
            </w:r>
            <w:r w:rsidR="00655871" w:rsidRPr="00325430">
              <w:rPr>
                <w:rFonts w:ascii="Times New Roman" w:hAnsi="Times New Roman" w:cs="Times New Roman"/>
              </w:rPr>
              <w:t>of 90%</w:t>
            </w:r>
          </w:p>
          <w:sdt>
            <w:sdtPr>
              <w:rPr>
                <w:rFonts w:ascii="Times New Roman" w:hAnsi="Times New Roman" w:cs="Times New Roman"/>
              </w:rPr>
              <w:id w:val="1001553383"/>
              <w:placeholder>
                <w:docPart w:val="E5FE030C8C11437081AB75BDED276FDF"/>
              </w:placeholder>
              <w:temporary/>
              <w:showingPlcHdr/>
              <w15:appearance w15:val="hidden"/>
            </w:sdtPr>
            <w:sdtContent>
              <w:p w14:paraId="7ECA727F" w14:textId="77777777" w:rsidR="00036450" w:rsidRPr="00325430" w:rsidRDefault="00036450" w:rsidP="00976023">
                <w:pPr>
                  <w:pStyle w:val="Heading2"/>
                  <w:rPr>
                    <w:rFonts w:ascii="Times New Roman" w:hAnsi="Times New Roman" w:cs="Times New Roman"/>
                  </w:rPr>
                </w:pPr>
                <w:r w:rsidRPr="00325430">
                  <w:rPr>
                    <w:rFonts w:ascii="Times New Roman" w:hAnsi="Times New Roman" w:cs="Times New Roman"/>
                  </w:rPr>
                  <w:t>WORK EXPERIENCE</w:t>
                </w:r>
              </w:p>
            </w:sdtContent>
          </w:sdt>
          <w:p w14:paraId="2C210052" w14:textId="631DFA86" w:rsidR="00380AF8" w:rsidRPr="00325430" w:rsidRDefault="009C681F" w:rsidP="00976023">
            <w:pPr>
              <w:rPr>
                <w:rFonts w:ascii="Times New Roman" w:hAnsi="Times New Roman" w:cs="Times New Roman"/>
              </w:rPr>
            </w:pPr>
            <w:r w:rsidRPr="00325430">
              <w:rPr>
                <w:rFonts w:ascii="Times New Roman" w:hAnsi="Times New Roman" w:cs="Times New Roman"/>
              </w:rPr>
              <w:t xml:space="preserve">As a </w:t>
            </w:r>
            <w:r w:rsidR="005A3DF0" w:rsidRPr="00325430">
              <w:rPr>
                <w:rFonts w:ascii="Times New Roman" w:hAnsi="Times New Roman" w:cs="Times New Roman"/>
              </w:rPr>
              <w:t>F</w:t>
            </w:r>
            <w:r w:rsidR="00392435" w:rsidRPr="00325430">
              <w:rPr>
                <w:rFonts w:ascii="Times New Roman" w:hAnsi="Times New Roman" w:cs="Times New Roman"/>
              </w:rPr>
              <w:t>resher, I’ve done my int</w:t>
            </w:r>
            <w:r w:rsidR="0074558D" w:rsidRPr="00325430">
              <w:rPr>
                <w:rFonts w:ascii="Times New Roman" w:hAnsi="Times New Roman" w:cs="Times New Roman"/>
              </w:rPr>
              <w:t>ernship in AIC</w:t>
            </w:r>
            <w:r w:rsidR="00417EF1" w:rsidRPr="00325430">
              <w:rPr>
                <w:rFonts w:ascii="Times New Roman" w:hAnsi="Times New Roman" w:cs="Times New Roman"/>
              </w:rPr>
              <w:t>TE</w:t>
            </w:r>
          </w:p>
          <w:p w14:paraId="7750D474" w14:textId="77777777" w:rsidR="004B3587" w:rsidRPr="00325430" w:rsidRDefault="004B3587" w:rsidP="00976023">
            <w:pPr>
              <w:rPr>
                <w:rFonts w:ascii="Times New Roman" w:hAnsi="Times New Roman" w:cs="Times New Roman"/>
              </w:rPr>
            </w:pPr>
          </w:p>
          <w:p w14:paraId="6D72B57E" w14:textId="309E9A98" w:rsidR="004D3011" w:rsidRPr="00325430" w:rsidRDefault="00AF695D" w:rsidP="00976023">
            <w:pPr>
              <w:rPr>
                <w:rFonts w:ascii="Times New Roman" w:hAnsi="Times New Roman" w:cs="Times New Roman"/>
                <w:b/>
                <w:bCs/>
              </w:rPr>
            </w:pPr>
            <w:r w:rsidRPr="00325430">
              <w:rPr>
                <w:rFonts w:ascii="Times New Roman" w:hAnsi="Times New Roman" w:cs="Times New Roman"/>
                <w:b/>
                <w:bCs/>
              </w:rPr>
              <w:t>INTERNSHIP-1</w:t>
            </w:r>
            <w:r w:rsidR="00392435" w:rsidRPr="00325430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64A992F0" w14:textId="01456DC5" w:rsidR="004D3011" w:rsidRPr="00325430" w:rsidRDefault="00A068C9" w:rsidP="00976023">
            <w:pPr>
              <w:rPr>
                <w:rFonts w:ascii="Times New Roman" w:hAnsi="Times New Roman" w:cs="Times New Roman"/>
              </w:rPr>
            </w:pPr>
            <w:r w:rsidRPr="00325430">
              <w:rPr>
                <w:rFonts w:ascii="Times New Roman" w:hAnsi="Times New Roman" w:cs="Times New Roman"/>
              </w:rPr>
              <w:t xml:space="preserve">AWS CLOUD </w:t>
            </w:r>
            <w:r w:rsidR="0089431B" w:rsidRPr="00325430">
              <w:rPr>
                <w:rFonts w:ascii="Times New Roman" w:hAnsi="Times New Roman" w:cs="Times New Roman"/>
              </w:rPr>
              <w:t>VIRTUAL INTERNSHIP</w:t>
            </w:r>
            <w:r w:rsidR="00656D76" w:rsidRPr="00325430">
              <w:rPr>
                <w:rFonts w:ascii="Times New Roman" w:hAnsi="Times New Roman" w:cs="Times New Roman"/>
              </w:rPr>
              <w:t xml:space="preserve"> in </w:t>
            </w:r>
            <w:r w:rsidR="001A0D27" w:rsidRPr="00325430">
              <w:rPr>
                <w:rFonts w:ascii="Times New Roman" w:hAnsi="Times New Roman" w:cs="Times New Roman"/>
              </w:rPr>
              <w:t>AICTE-</w:t>
            </w:r>
            <w:proofErr w:type="spellStart"/>
            <w:r w:rsidR="001A0D27" w:rsidRPr="00325430">
              <w:rPr>
                <w:rFonts w:ascii="Times New Roman" w:hAnsi="Times New Roman" w:cs="Times New Roman"/>
              </w:rPr>
              <w:t>EduSkills</w:t>
            </w:r>
            <w:proofErr w:type="spellEnd"/>
            <w:r w:rsidR="001A0D27" w:rsidRPr="00325430">
              <w:rPr>
                <w:rFonts w:ascii="Times New Roman" w:hAnsi="Times New Roman" w:cs="Times New Roman"/>
              </w:rPr>
              <w:t xml:space="preserve"> Foundation</w:t>
            </w:r>
          </w:p>
          <w:p w14:paraId="544F2537" w14:textId="439AF9CF" w:rsidR="0089431B" w:rsidRPr="00325430" w:rsidRDefault="0089431B" w:rsidP="00976023">
            <w:pPr>
              <w:rPr>
                <w:rFonts w:ascii="Times New Roman" w:hAnsi="Times New Roman" w:cs="Times New Roman"/>
              </w:rPr>
            </w:pPr>
            <w:r w:rsidRPr="00325430">
              <w:rPr>
                <w:rFonts w:ascii="Times New Roman" w:hAnsi="Times New Roman" w:cs="Times New Roman"/>
              </w:rPr>
              <w:t>D</w:t>
            </w:r>
            <w:r w:rsidR="00414880" w:rsidRPr="00325430">
              <w:rPr>
                <w:rFonts w:ascii="Times New Roman" w:hAnsi="Times New Roman" w:cs="Times New Roman"/>
              </w:rPr>
              <w:t>uring May-July</w:t>
            </w:r>
            <w:r w:rsidR="00D5731E" w:rsidRPr="00325430">
              <w:rPr>
                <w:rFonts w:ascii="Times New Roman" w:hAnsi="Times New Roman" w:cs="Times New Roman"/>
              </w:rPr>
              <w:t xml:space="preserve"> 2023 (10 </w:t>
            </w:r>
            <w:r w:rsidR="00132560" w:rsidRPr="00325430">
              <w:rPr>
                <w:rFonts w:ascii="Times New Roman" w:hAnsi="Times New Roman" w:cs="Times New Roman"/>
              </w:rPr>
              <w:t>Wee</w:t>
            </w:r>
            <w:r w:rsidR="00992D73" w:rsidRPr="00325430">
              <w:rPr>
                <w:rFonts w:ascii="Times New Roman" w:hAnsi="Times New Roman" w:cs="Times New Roman"/>
              </w:rPr>
              <w:t>ks)</w:t>
            </w:r>
          </w:p>
          <w:p w14:paraId="77469743" w14:textId="77777777" w:rsidR="00E62822" w:rsidRPr="00325430" w:rsidRDefault="00E62822" w:rsidP="00976023">
            <w:pPr>
              <w:rPr>
                <w:rFonts w:ascii="Times New Roman" w:hAnsi="Times New Roman" w:cs="Times New Roman"/>
              </w:rPr>
            </w:pPr>
          </w:p>
          <w:p w14:paraId="3BB5FDC8" w14:textId="66F9AAB4" w:rsidR="00E62822" w:rsidRPr="00325430" w:rsidRDefault="00E62822" w:rsidP="00976023">
            <w:pPr>
              <w:rPr>
                <w:rFonts w:ascii="Times New Roman" w:hAnsi="Times New Roman" w:cs="Times New Roman"/>
                <w:b/>
                <w:bCs/>
              </w:rPr>
            </w:pPr>
            <w:r w:rsidRPr="00325430">
              <w:rPr>
                <w:rFonts w:ascii="Times New Roman" w:hAnsi="Times New Roman" w:cs="Times New Roman"/>
                <w:b/>
                <w:bCs/>
              </w:rPr>
              <w:t xml:space="preserve">INTERNSHIP-2 </w:t>
            </w:r>
          </w:p>
          <w:p w14:paraId="4FD5B44D" w14:textId="7E973765" w:rsidR="00E62822" w:rsidRPr="00325430" w:rsidRDefault="00487F59" w:rsidP="00976023">
            <w:pPr>
              <w:rPr>
                <w:rFonts w:ascii="Times New Roman" w:hAnsi="Times New Roman" w:cs="Times New Roman"/>
              </w:rPr>
            </w:pPr>
            <w:r w:rsidRPr="00325430">
              <w:rPr>
                <w:rFonts w:ascii="Times New Roman" w:hAnsi="Times New Roman" w:cs="Times New Roman"/>
              </w:rPr>
              <w:t>AI-</w:t>
            </w:r>
            <w:r w:rsidR="004B22D0" w:rsidRPr="00325430">
              <w:rPr>
                <w:rFonts w:ascii="Times New Roman" w:hAnsi="Times New Roman" w:cs="Times New Roman"/>
              </w:rPr>
              <w:t xml:space="preserve">ML </w:t>
            </w:r>
            <w:r w:rsidR="00E62822" w:rsidRPr="00325430">
              <w:rPr>
                <w:rFonts w:ascii="Times New Roman" w:hAnsi="Times New Roman" w:cs="Times New Roman"/>
              </w:rPr>
              <w:t>VIRTUAL INTERNSHIP in AICTE-</w:t>
            </w:r>
            <w:proofErr w:type="spellStart"/>
            <w:r w:rsidR="00E62822" w:rsidRPr="00325430">
              <w:rPr>
                <w:rFonts w:ascii="Times New Roman" w:hAnsi="Times New Roman" w:cs="Times New Roman"/>
              </w:rPr>
              <w:t>EduSkills</w:t>
            </w:r>
            <w:proofErr w:type="spellEnd"/>
            <w:r w:rsidR="00E62822" w:rsidRPr="00325430">
              <w:rPr>
                <w:rFonts w:ascii="Times New Roman" w:hAnsi="Times New Roman" w:cs="Times New Roman"/>
              </w:rPr>
              <w:t xml:space="preserve"> Foundation</w:t>
            </w:r>
          </w:p>
          <w:p w14:paraId="48D8AEC8" w14:textId="20F8B3B1" w:rsidR="00E62822" w:rsidRPr="00325430" w:rsidRDefault="00E62822" w:rsidP="00976023">
            <w:pPr>
              <w:rPr>
                <w:rFonts w:ascii="Times New Roman" w:hAnsi="Times New Roman" w:cs="Times New Roman"/>
              </w:rPr>
            </w:pPr>
            <w:r w:rsidRPr="00325430">
              <w:rPr>
                <w:rFonts w:ascii="Times New Roman" w:hAnsi="Times New Roman" w:cs="Times New Roman"/>
              </w:rPr>
              <w:t xml:space="preserve">During </w:t>
            </w:r>
            <w:r w:rsidR="004B22D0" w:rsidRPr="00325430">
              <w:rPr>
                <w:rFonts w:ascii="Times New Roman" w:hAnsi="Times New Roman" w:cs="Times New Roman"/>
              </w:rPr>
              <w:t>September</w:t>
            </w:r>
            <w:r w:rsidRPr="00325430">
              <w:rPr>
                <w:rFonts w:ascii="Times New Roman" w:hAnsi="Times New Roman" w:cs="Times New Roman"/>
              </w:rPr>
              <w:t>-</w:t>
            </w:r>
            <w:r w:rsidR="00431D86" w:rsidRPr="00325430">
              <w:rPr>
                <w:rFonts w:ascii="Times New Roman" w:hAnsi="Times New Roman" w:cs="Times New Roman"/>
              </w:rPr>
              <w:t>November</w:t>
            </w:r>
            <w:r w:rsidRPr="00325430">
              <w:rPr>
                <w:rFonts w:ascii="Times New Roman" w:hAnsi="Times New Roman" w:cs="Times New Roman"/>
              </w:rPr>
              <w:t xml:space="preserve"> 2023 (10 Weeks)</w:t>
            </w:r>
          </w:p>
          <w:p w14:paraId="66854120" w14:textId="5F4BC7B5" w:rsidR="00EF69C7" w:rsidRPr="00325430" w:rsidRDefault="00EF69C7" w:rsidP="00976023">
            <w:pPr>
              <w:pStyle w:val="Heading2"/>
              <w:rPr>
                <w:rFonts w:ascii="Times New Roman" w:hAnsi="Times New Roman" w:cs="Times New Roman"/>
              </w:rPr>
            </w:pPr>
            <w:r w:rsidRPr="00325430">
              <w:rPr>
                <w:rFonts w:ascii="Times New Roman" w:hAnsi="Times New Roman" w:cs="Times New Roman"/>
              </w:rPr>
              <w:t>CER</w:t>
            </w:r>
            <w:r w:rsidR="00F646F3" w:rsidRPr="00325430">
              <w:rPr>
                <w:rFonts w:ascii="Times New Roman" w:hAnsi="Times New Roman" w:cs="Times New Roman"/>
              </w:rPr>
              <w:t>TIFICATE</w:t>
            </w:r>
            <w:r w:rsidR="000D6448" w:rsidRPr="00325430">
              <w:rPr>
                <w:rFonts w:ascii="Times New Roman" w:hAnsi="Times New Roman" w:cs="Times New Roman"/>
              </w:rPr>
              <w:t>S</w:t>
            </w:r>
          </w:p>
          <w:p w14:paraId="26BB595D" w14:textId="6E1D632E" w:rsidR="000D6448" w:rsidRPr="00325430" w:rsidRDefault="000D6448" w:rsidP="00976023">
            <w:pPr>
              <w:rPr>
                <w:rFonts w:ascii="Times New Roman" w:hAnsi="Times New Roman" w:cs="Times New Roman"/>
              </w:rPr>
            </w:pPr>
            <w:r w:rsidRPr="00325430">
              <w:rPr>
                <w:rFonts w:ascii="Times New Roman" w:hAnsi="Times New Roman" w:cs="Times New Roman"/>
              </w:rPr>
              <w:t>PROGRAM</w:t>
            </w:r>
            <w:r w:rsidR="009163B0" w:rsidRPr="00325430">
              <w:rPr>
                <w:rFonts w:ascii="Times New Roman" w:hAnsi="Times New Roman" w:cs="Times New Roman"/>
              </w:rPr>
              <w:t>M</w:t>
            </w:r>
            <w:r w:rsidRPr="00325430">
              <w:rPr>
                <w:rFonts w:ascii="Times New Roman" w:hAnsi="Times New Roman" w:cs="Times New Roman"/>
              </w:rPr>
              <w:t>ING</w:t>
            </w:r>
            <w:r w:rsidR="009163B0" w:rsidRPr="00325430">
              <w:rPr>
                <w:rFonts w:ascii="Times New Roman" w:hAnsi="Times New Roman" w:cs="Times New Roman"/>
              </w:rPr>
              <w:t xml:space="preserve"> IN </w:t>
            </w:r>
            <w:r w:rsidRPr="00325430">
              <w:rPr>
                <w:rFonts w:ascii="Times New Roman" w:hAnsi="Times New Roman" w:cs="Times New Roman"/>
              </w:rPr>
              <w:t>JAVA</w:t>
            </w:r>
            <w:r w:rsidR="00DD47A0" w:rsidRPr="00325430">
              <w:rPr>
                <w:rFonts w:ascii="Times New Roman" w:hAnsi="Times New Roman" w:cs="Times New Roman"/>
              </w:rPr>
              <w:t xml:space="preserve"> BY NPTEL</w:t>
            </w:r>
          </w:p>
          <w:p w14:paraId="1E2CC19F" w14:textId="08764BBC" w:rsidR="00FE72D3" w:rsidRPr="00325430" w:rsidRDefault="0045242E" w:rsidP="00976023">
            <w:pPr>
              <w:rPr>
                <w:rFonts w:ascii="Times New Roman" w:hAnsi="Times New Roman" w:cs="Times New Roman"/>
              </w:rPr>
            </w:pPr>
            <w:r w:rsidRPr="00325430">
              <w:rPr>
                <w:rFonts w:ascii="Times New Roman" w:hAnsi="Times New Roman" w:cs="Times New Roman"/>
              </w:rPr>
              <w:t>Graded with 69</w:t>
            </w:r>
            <w:proofErr w:type="gramStart"/>
            <w:r w:rsidRPr="00325430">
              <w:rPr>
                <w:rFonts w:ascii="Times New Roman" w:hAnsi="Times New Roman" w:cs="Times New Roman"/>
              </w:rPr>
              <w:t>%  as</w:t>
            </w:r>
            <w:proofErr w:type="gramEnd"/>
            <w:r w:rsidRPr="00325430">
              <w:rPr>
                <w:rFonts w:ascii="Times New Roman" w:hAnsi="Times New Roman" w:cs="Times New Roman"/>
              </w:rPr>
              <w:t xml:space="preserve"> ELITE</w:t>
            </w:r>
          </w:p>
          <w:sdt>
            <w:sdtPr>
              <w:rPr>
                <w:rFonts w:ascii="Times New Roman" w:hAnsi="Times New Roman" w:cs="Times New Roman"/>
              </w:rPr>
              <w:id w:val="1669594239"/>
              <w:placeholder>
                <w:docPart w:val="44210966C711492486FA7C09F092B384"/>
              </w:placeholder>
              <w:temporary/>
              <w:showingPlcHdr/>
              <w15:appearance w15:val="hidden"/>
            </w:sdtPr>
            <w:sdtContent>
              <w:p w14:paraId="5876FE3E" w14:textId="77777777" w:rsidR="00036450" w:rsidRPr="00325430" w:rsidRDefault="00180329" w:rsidP="00976023">
                <w:pPr>
                  <w:pStyle w:val="Heading2"/>
                  <w:rPr>
                    <w:rFonts w:ascii="Times New Roman" w:hAnsi="Times New Roman" w:cs="Times New Roman"/>
                  </w:rPr>
                </w:pPr>
                <w:r w:rsidRPr="00325430">
                  <w:rPr>
                    <w:rStyle w:val="Heading2Char"/>
                    <w:rFonts w:ascii="Times New Roman" w:hAnsi="Times New Roman" w:cs="Times New Roman"/>
                    <w:b/>
                    <w:bCs/>
                    <w:caps/>
                  </w:rPr>
                  <w:t>SKILLS</w:t>
                </w:r>
              </w:p>
            </w:sdtContent>
          </w:sdt>
          <w:p w14:paraId="50393986" w14:textId="77777777" w:rsidR="00036450" w:rsidRPr="00325430" w:rsidRDefault="00A0534F" w:rsidP="00976023">
            <w:pPr>
              <w:rPr>
                <w:rFonts w:ascii="Times New Roman" w:hAnsi="Times New Roman" w:cs="Times New Roman"/>
                <w:noProof/>
                <w:color w:val="000000" w:themeColor="text1"/>
              </w:rPr>
            </w:pPr>
            <w:r w:rsidRPr="00325430">
              <w:rPr>
                <w:rFonts w:ascii="Times New Roman" w:hAnsi="Times New Roman" w:cs="Times New Roman"/>
                <w:noProof/>
                <w:color w:val="000000" w:themeColor="text1"/>
              </w:rPr>
              <w:t>JAVA</w:t>
            </w:r>
          </w:p>
          <w:p w14:paraId="5FD1C74E" w14:textId="77777777" w:rsidR="00A0534F" w:rsidRPr="00325430" w:rsidRDefault="00A0534F" w:rsidP="00976023">
            <w:pPr>
              <w:rPr>
                <w:rFonts w:ascii="Times New Roman" w:hAnsi="Times New Roman" w:cs="Times New Roman"/>
                <w:noProof/>
                <w:color w:val="000000" w:themeColor="text1"/>
              </w:rPr>
            </w:pPr>
            <w:r w:rsidRPr="00325430">
              <w:rPr>
                <w:rFonts w:ascii="Times New Roman" w:hAnsi="Times New Roman" w:cs="Times New Roman"/>
                <w:noProof/>
                <w:color w:val="000000" w:themeColor="text1"/>
              </w:rPr>
              <w:t>PYTHON</w:t>
            </w:r>
          </w:p>
          <w:p w14:paraId="1AA84981" w14:textId="77777777" w:rsidR="00A0534F" w:rsidRPr="00325430" w:rsidRDefault="00A0534F" w:rsidP="00976023">
            <w:pPr>
              <w:rPr>
                <w:rFonts w:ascii="Times New Roman" w:hAnsi="Times New Roman" w:cs="Times New Roman"/>
                <w:noProof/>
                <w:color w:val="000000" w:themeColor="text1"/>
              </w:rPr>
            </w:pPr>
            <w:r w:rsidRPr="00325430">
              <w:rPr>
                <w:rFonts w:ascii="Times New Roman" w:hAnsi="Times New Roman" w:cs="Times New Roman"/>
                <w:noProof/>
                <w:color w:val="000000" w:themeColor="text1"/>
              </w:rPr>
              <w:t>DBMS</w:t>
            </w:r>
          </w:p>
          <w:p w14:paraId="57AD7767" w14:textId="77777777" w:rsidR="008B306F" w:rsidRPr="00325430" w:rsidRDefault="008B306F" w:rsidP="00976023">
            <w:pPr>
              <w:rPr>
                <w:rFonts w:ascii="Times New Roman" w:hAnsi="Times New Roman" w:cs="Times New Roman"/>
                <w:noProof/>
                <w:color w:val="000000" w:themeColor="text1"/>
              </w:rPr>
            </w:pPr>
          </w:p>
          <w:p w14:paraId="6804706E" w14:textId="605E00A1" w:rsidR="00316710" w:rsidRPr="00325430" w:rsidRDefault="004130E8" w:rsidP="00976023">
            <w:pPr>
              <w:rPr>
                <w:rFonts w:ascii="Times New Roman" w:hAnsi="Times New Roman" w:cs="Times New Roman"/>
                <w:noProof/>
                <w:color w:val="000000" w:themeColor="text1"/>
              </w:rPr>
            </w:pPr>
            <w:r w:rsidRPr="00325430">
              <w:rPr>
                <w:rFonts w:ascii="Times New Roman" w:hAnsi="Times New Roman" w:cs="Times New Roman"/>
                <w:noProof/>
                <w:color w:val="000000" w:themeColor="text1"/>
              </w:rPr>
              <w:t xml:space="preserve">I </w:t>
            </w:r>
            <w:r w:rsidR="00222799" w:rsidRPr="00325430">
              <w:rPr>
                <w:rFonts w:ascii="Times New Roman" w:hAnsi="Times New Roman" w:cs="Times New Roman"/>
                <w:noProof/>
                <w:color w:val="000000" w:themeColor="text1"/>
              </w:rPr>
              <w:t xml:space="preserve">here by declare that the information </w:t>
            </w:r>
            <w:r w:rsidR="00C54552" w:rsidRPr="00325430">
              <w:rPr>
                <w:rFonts w:ascii="Times New Roman" w:hAnsi="Times New Roman" w:cs="Times New Roman"/>
                <w:noProof/>
                <w:color w:val="000000" w:themeColor="text1"/>
              </w:rPr>
              <w:t>in this resume is true to the best of my knowledge</w:t>
            </w:r>
            <w:r w:rsidR="00582D3C" w:rsidRPr="00325430">
              <w:rPr>
                <w:rFonts w:ascii="Times New Roman" w:hAnsi="Times New Roman" w:cs="Times New Roman"/>
                <w:noProof/>
                <w:color w:val="000000" w:themeColor="text1"/>
              </w:rPr>
              <w:t>.</w:t>
            </w:r>
          </w:p>
        </w:tc>
      </w:tr>
    </w:tbl>
    <w:p w14:paraId="2B48369F" w14:textId="638E2D96" w:rsidR="00903706" w:rsidRPr="00325430" w:rsidRDefault="00903706" w:rsidP="00903706">
      <w:pPr>
        <w:tabs>
          <w:tab w:val="left" w:pos="4641"/>
        </w:tabs>
        <w:rPr>
          <w:rFonts w:ascii="Times New Roman" w:hAnsi="Times New Roman" w:cs="Times New Roman"/>
        </w:rPr>
      </w:pPr>
    </w:p>
    <w:sectPr w:rsidR="00903706" w:rsidRPr="00325430" w:rsidSect="00942FE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2CBD1" w14:textId="77777777" w:rsidR="00942FEF" w:rsidRDefault="00942FEF" w:rsidP="000C45FF">
      <w:r>
        <w:separator/>
      </w:r>
    </w:p>
  </w:endnote>
  <w:endnote w:type="continuationSeparator" w:id="0">
    <w:p w14:paraId="549D7C63" w14:textId="77777777" w:rsidR="00942FEF" w:rsidRDefault="00942FE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8D76D" w14:textId="77777777" w:rsidR="00942FEF" w:rsidRDefault="00942FEF" w:rsidP="000C45FF">
      <w:r>
        <w:separator/>
      </w:r>
    </w:p>
  </w:footnote>
  <w:footnote w:type="continuationSeparator" w:id="0">
    <w:p w14:paraId="5AB839F2" w14:textId="77777777" w:rsidR="00942FEF" w:rsidRDefault="00942FE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D800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4BAA311" wp14:editId="670EB99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934797141" name="Graphic 93479714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B6D86"/>
    <w:multiLevelType w:val="hybridMultilevel"/>
    <w:tmpl w:val="F2C87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66E34"/>
    <w:multiLevelType w:val="hybridMultilevel"/>
    <w:tmpl w:val="10340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54405"/>
    <w:multiLevelType w:val="hybridMultilevel"/>
    <w:tmpl w:val="F14A6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50633"/>
    <w:multiLevelType w:val="hybridMultilevel"/>
    <w:tmpl w:val="E9029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01A06"/>
    <w:multiLevelType w:val="hybridMultilevel"/>
    <w:tmpl w:val="2CF4F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30E5E"/>
    <w:multiLevelType w:val="hybridMultilevel"/>
    <w:tmpl w:val="E0B4D8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054CD"/>
    <w:multiLevelType w:val="hybridMultilevel"/>
    <w:tmpl w:val="FE4651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54501"/>
    <w:multiLevelType w:val="hybridMultilevel"/>
    <w:tmpl w:val="0A26A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B43F8"/>
    <w:multiLevelType w:val="hybridMultilevel"/>
    <w:tmpl w:val="74A67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E26F2"/>
    <w:multiLevelType w:val="hybridMultilevel"/>
    <w:tmpl w:val="A4F269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22C39"/>
    <w:multiLevelType w:val="hybridMultilevel"/>
    <w:tmpl w:val="997EF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887291">
    <w:abstractNumId w:val="9"/>
  </w:num>
  <w:num w:numId="2" w16cid:durableId="666981225">
    <w:abstractNumId w:val="5"/>
  </w:num>
  <w:num w:numId="3" w16cid:durableId="1651858812">
    <w:abstractNumId w:val="6"/>
  </w:num>
  <w:num w:numId="4" w16cid:durableId="1350567393">
    <w:abstractNumId w:val="4"/>
  </w:num>
  <w:num w:numId="5" w16cid:durableId="689531975">
    <w:abstractNumId w:val="2"/>
  </w:num>
  <w:num w:numId="6" w16cid:durableId="646476075">
    <w:abstractNumId w:val="8"/>
  </w:num>
  <w:num w:numId="7" w16cid:durableId="1027294874">
    <w:abstractNumId w:val="7"/>
  </w:num>
  <w:num w:numId="8" w16cid:durableId="1037899437">
    <w:abstractNumId w:val="0"/>
  </w:num>
  <w:num w:numId="9" w16cid:durableId="1500736069">
    <w:abstractNumId w:val="1"/>
  </w:num>
  <w:num w:numId="10" w16cid:durableId="63602649">
    <w:abstractNumId w:val="10"/>
  </w:num>
  <w:num w:numId="11" w16cid:durableId="1752044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F5"/>
    <w:rsid w:val="000243A1"/>
    <w:rsid w:val="00036450"/>
    <w:rsid w:val="00041283"/>
    <w:rsid w:val="00052286"/>
    <w:rsid w:val="00094499"/>
    <w:rsid w:val="000C1358"/>
    <w:rsid w:val="000C45FF"/>
    <w:rsid w:val="000D6448"/>
    <w:rsid w:val="000E3FD1"/>
    <w:rsid w:val="00103637"/>
    <w:rsid w:val="00112054"/>
    <w:rsid w:val="001317D8"/>
    <w:rsid w:val="00132560"/>
    <w:rsid w:val="00136E03"/>
    <w:rsid w:val="001525E1"/>
    <w:rsid w:val="001612FD"/>
    <w:rsid w:val="00180329"/>
    <w:rsid w:val="0019001F"/>
    <w:rsid w:val="001A0D27"/>
    <w:rsid w:val="001A74A5"/>
    <w:rsid w:val="001B2ABD"/>
    <w:rsid w:val="001C17FD"/>
    <w:rsid w:val="001C5CBB"/>
    <w:rsid w:val="001D5402"/>
    <w:rsid w:val="001E0391"/>
    <w:rsid w:val="001E057E"/>
    <w:rsid w:val="001E1759"/>
    <w:rsid w:val="001F1ECC"/>
    <w:rsid w:val="00205BE9"/>
    <w:rsid w:val="0021188E"/>
    <w:rsid w:val="00222799"/>
    <w:rsid w:val="002400EB"/>
    <w:rsid w:val="002528EC"/>
    <w:rsid w:val="00256CF7"/>
    <w:rsid w:val="00281FD5"/>
    <w:rsid w:val="002F2C39"/>
    <w:rsid w:val="002F5788"/>
    <w:rsid w:val="00301148"/>
    <w:rsid w:val="0030481B"/>
    <w:rsid w:val="003156FC"/>
    <w:rsid w:val="00316710"/>
    <w:rsid w:val="00325430"/>
    <w:rsid w:val="003254B5"/>
    <w:rsid w:val="0037121F"/>
    <w:rsid w:val="00380AF8"/>
    <w:rsid w:val="003910D8"/>
    <w:rsid w:val="00392435"/>
    <w:rsid w:val="003A1BF1"/>
    <w:rsid w:val="003A6B7D"/>
    <w:rsid w:val="003B06CA"/>
    <w:rsid w:val="003C7C32"/>
    <w:rsid w:val="004071FC"/>
    <w:rsid w:val="004130E8"/>
    <w:rsid w:val="00413302"/>
    <w:rsid w:val="00414880"/>
    <w:rsid w:val="00417EF1"/>
    <w:rsid w:val="004317EA"/>
    <w:rsid w:val="00431D86"/>
    <w:rsid w:val="00435714"/>
    <w:rsid w:val="00445947"/>
    <w:rsid w:val="0045242E"/>
    <w:rsid w:val="00454D37"/>
    <w:rsid w:val="004728C1"/>
    <w:rsid w:val="004813B3"/>
    <w:rsid w:val="00487F59"/>
    <w:rsid w:val="00496591"/>
    <w:rsid w:val="004A1E23"/>
    <w:rsid w:val="004B22D0"/>
    <w:rsid w:val="004B3587"/>
    <w:rsid w:val="004C03F2"/>
    <w:rsid w:val="004C63E4"/>
    <w:rsid w:val="004D3011"/>
    <w:rsid w:val="00500C7A"/>
    <w:rsid w:val="00510BFC"/>
    <w:rsid w:val="005262AC"/>
    <w:rsid w:val="00546558"/>
    <w:rsid w:val="00553365"/>
    <w:rsid w:val="00582D3C"/>
    <w:rsid w:val="005A3DF0"/>
    <w:rsid w:val="005A6E1A"/>
    <w:rsid w:val="005D0F86"/>
    <w:rsid w:val="005E39D5"/>
    <w:rsid w:val="005F347A"/>
    <w:rsid w:val="00600670"/>
    <w:rsid w:val="0062123A"/>
    <w:rsid w:val="00646E75"/>
    <w:rsid w:val="00647487"/>
    <w:rsid w:val="00655871"/>
    <w:rsid w:val="00656D76"/>
    <w:rsid w:val="0066268A"/>
    <w:rsid w:val="006771D0"/>
    <w:rsid w:val="006E56F5"/>
    <w:rsid w:val="006E67BC"/>
    <w:rsid w:val="006F50BB"/>
    <w:rsid w:val="00715FCB"/>
    <w:rsid w:val="00743101"/>
    <w:rsid w:val="0074558D"/>
    <w:rsid w:val="0075464E"/>
    <w:rsid w:val="00764C9F"/>
    <w:rsid w:val="00776877"/>
    <w:rsid w:val="007775E1"/>
    <w:rsid w:val="007867A0"/>
    <w:rsid w:val="007927F5"/>
    <w:rsid w:val="007B45C9"/>
    <w:rsid w:val="00802CA0"/>
    <w:rsid w:val="00824F41"/>
    <w:rsid w:val="00870BA0"/>
    <w:rsid w:val="00885C74"/>
    <w:rsid w:val="0089431B"/>
    <w:rsid w:val="008B1595"/>
    <w:rsid w:val="008B306F"/>
    <w:rsid w:val="00900170"/>
    <w:rsid w:val="00903706"/>
    <w:rsid w:val="009163B0"/>
    <w:rsid w:val="009260CD"/>
    <w:rsid w:val="00926844"/>
    <w:rsid w:val="0093068E"/>
    <w:rsid w:val="00940A66"/>
    <w:rsid w:val="00942FEF"/>
    <w:rsid w:val="00952C25"/>
    <w:rsid w:val="009559EF"/>
    <w:rsid w:val="00976023"/>
    <w:rsid w:val="00992D73"/>
    <w:rsid w:val="009C681F"/>
    <w:rsid w:val="00A0534F"/>
    <w:rsid w:val="00A068C9"/>
    <w:rsid w:val="00A2118D"/>
    <w:rsid w:val="00A5621B"/>
    <w:rsid w:val="00A7535A"/>
    <w:rsid w:val="00AD0A50"/>
    <w:rsid w:val="00AD76E2"/>
    <w:rsid w:val="00AE4A91"/>
    <w:rsid w:val="00AF242F"/>
    <w:rsid w:val="00AF695D"/>
    <w:rsid w:val="00B20152"/>
    <w:rsid w:val="00B27D22"/>
    <w:rsid w:val="00B359E4"/>
    <w:rsid w:val="00B57D98"/>
    <w:rsid w:val="00B70850"/>
    <w:rsid w:val="00BE25A9"/>
    <w:rsid w:val="00C011E6"/>
    <w:rsid w:val="00C01951"/>
    <w:rsid w:val="00C066B6"/>
    <w:rsid w:val="00C1071C"/>
    <w:rsid w:val="00C37BA1"/>
    <w:rsid w:val="00C4674C"/>
    <w:rsid w:val="00C506CF"/>
    <w:rsid w:val="00C517DA"/>
    <w:rsid w:val="00C54552"/>
    <w:rsid w:val="00C555DA"/>
    <w:rsid w:val="00C621DE"/>
    <w:rsid w:val="00C72BED"/>
    <w:rsid w:val="00C76E55"/>
    <w:rsid w:val="00C80DDC"/>
    <w:rsid w:val="00C91BB2"/>
    <w:rsid w:val="00C9578B"/>
    <w:rsid w:val="00CB0055"/>
    <w:rsid w:val="00CC1E3F"/>
    <w:rsid w:val="00D15DDD"/>
    <w:rsid w:val="00D2522B"/>
    <w:rsid w:val="00D422DE"/>
    <w:rsid w:val="00D5459D"/>
    <w:rsid w:val="00D5731E"/>
    <w:rsid w:val="00D70C3F"/>
    <w:rsid w:val="00DA1641"/>
    <w:rsid w:val="00DA1F4D"/>
    <w:rsid w:val="00DB0A40"/>
    <w:rsid w:val="00DD172A"/>
    <w:rsid w:val="00DD47A0"/>
    <w:rsid w:val="00E25A26"/>
    <w:rsid w:val="00E4381A"/>
    <w:rsid w:val="00E55D74"/>
    <w:rsid w:val="00E62822"/>
    <w:rsid w:val="00EA1102"/>
    <w:rsid w:val="00ED3DD2"/>
    <w:rsid w:val="00EF69C7"/>
    <w:rsid w:val="00F15519"/>
    <w:rsid w:val="00F374A8"/>
    <w:rsid w:val="00F60274"/>
    <w:rsid w:val="00F646F3"/>
    <w:rsid w:val="00F77346"/>
    <w:rsid w:val="00F77FB9"/>
    <w:rsid w:val="00FB068F"/>
    <w:rsid w:val="00FB0D10"/>
    <w:rsid w:val="00FE72D3"/>
    <w:rsid w:val="00FF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3D9A7"/>
  <w14:defaultImageDpi w14:val="32767"/>
  <w15:chartTrackingRefBased/>
  <w15:docId w15:val="{754637F6-AF53-4692-B066-5395A8FF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431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srinivaskatreddi369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inivas\AppData\Local\Microsoft\Office\16.0\DTS\en-IN%7b36DDC3EA-5744-47BA-84DC-7987A33098D3%7d\%7b15DBB807-A756-412C-A9C5-CC89EBC81E85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1841A724C3847BFB39FC66E8A43B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C1F09-75E2-4E22-A5AF-827B9E545404}"/>
      </w:docPartPr>
      <w:docPartBody>
        <w:p w:rsidR="002B73D4" w:rsidRDefault="00F33028">
          <w:pPr>
            <w:pStyle w:val="41841A724C3847BFB39FC66E8A43BDDD"/>
          </w:pPr>
          <w:r w:rsidRPr="00036450">
            <w:t>EDUCATION</w:t>
          </w:r>
        </w:p>
      </w:docPartBody>
    </w:docPart>
    <w:docPart>
      <w:docPartPr>
        <w:name w:val="E5FE030C8C11437081AB75BDED276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7CFC5-C449-4B05-A3C6-933430A7BB06}"/>
      </w:docPartPr>
      <w:docPartBody>
        <w:p w:rsidR="002B73D4" w:rsidRDefault="00F33028">
          <w:pPr>
            <w:pStyle w:val="E5FE030C8C11437081AB75BDED276FDF"/>
          </w:pPr>
          <w:r w:rsidRPr="00036450">
            <w:t>WORK EXPERIENCE</w:t>
          </w:r>
        </w:p>
      </w:docPartBody>
    </w:docPart>
    <w:docPart>
      <w:docPartPr>
        <w:name w:val="44210966C711492486FA7C09F092B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F9751-491E-4292-9195-9C6582E94A3B}"/>
      </w:docPartPr>
      <w:docPartBody>
        <w:p w:rsidR="002B73D4" w:rsidRDefault="00F33028">
          <w:pPr>
            <w:pStyle w:val="44210966C711492486FA7C09F092B384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C766EFB21D88435CAE95BD6FCAAD3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92F2B-5FA9-4F88-A641-6C05C03E6FAF}"/>
      </w:docPartPr>
      <w:docPartBody>
        <w:p w:rsidR="00F33028" w:rsidRDefault="00F33028" w:rsidP="00F33028">
          <w:pPr>
            <w:pStyle w:val="C766EFB21D88435CAE95BD6FCAAD3276"/>
          </w:pPr>
          <w:r w:rsidRPr="00D5459D">
            <w:t>Profile</w:t>
          </w:r>
        </w:p>
      </w:docPartBody>
    </w:docPart>
    <w:docPart>
      <w:docPartPr>
        <w:name w:val="3313AC5272A84744B1D135C999625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54E62-5B8F-48C3-B556-D0FB9B008BED}"/>
      </w:docPartPr>
      <w:docPartBody>
        <w:p w:rsidR="00F33028" w:rsidRDefault="00F33028" w:rsidP="00F33028">
          <w:pPr>
            <w:pStyle w:val="3313AC5272A84744B1D135C999625EC6"/>
          </w:pPr>
          <w:r w:rsidRPr="00CB0055">
            <w:t>Contact</w:t>
          </w:r>
        </w:p>
      </w:docPartBody>
    </w:docPart>
    <w:docPart>
      <w:docPartPr>
        <w:name w:val="4A0DA54D32464B22AD10FC7E11DA0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6875F-A9D0-45F9-A5C1-E33377831999}"/>
      </w:docPartPr>
      <w:docPartBody>
        <w:p w:rsidR="00F33028" w:rsidRDefault="00F33028" w:rsidP="00F33028">
          <w:pPr>
            <w:pStyle w:val="4A0DA54D32464B22AD10FC7E11DA06F6"/>
          </w:pPr>
          <w:r w:rsidRPr="004D3011">
            <w:t>PHONE:</w:t>
          </w:r>
        </w:p>
      </w:docPartBody>
    </w:docPart>
    <w:docPart>
      <w:docPartPr>
        <w:name w:val="C6DDDA4DD4424B17B1229310E1042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BB9E1-7C40-4F79-A48C-2F1F285C505F}"/>
      </w:docPartPr>
      <w:docPartBody>
        <w:p w:rsidR="00F33028" w:rsidRDefault="00F33028" w:rsidP="00F33028">
          <w:pPr>
            <w:pStyle w:val="C6DDDA4DD4424B17B1229310E104291A"/>
          </w:pPr>
          <w:r w:rsidRPr="004D3011">
            <w:t>EMAIL:</w:t>
          </w:r>
        </w:p>
      </w:docPartBody>
    </w:docPart>
    <w:docPart>
      <w:docPartPr>
        <w:name w:val="13B9F8BF0D9F4E948E437A6A2BE65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448BD-553C-46F1-94EC-1F698B4DADA8}"/>
      </w:docPartPr>
      <w:docPartBody>
        <w:p w:rsidR="00F33028" w:rsidRDefault="00F33028" w:rsidP="00F33028">
          <w:pPr>
            <w:pStyle w:val="13B9F8BF0D9F4E948E437A6A2BE65ED9"/>
          </w:pPr>
          <w:r w:rsidRPr="00CB0055">
            <w:t>Hobbies</w:t>
          </w:r>
        </w:p>
      </w:docPartBody>
    </w:docPart>
    <w:docPart>
      <w:docPartPr>
        <w:name w:val="FDFA6C88302344B1A941BE33E1430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BBDBB-EDA9-4693-AD20-D45846A78BFC}"/>
      </w:docPartPr>
      <w:docPartBody>
        <w:p w:rsidR="00F33028" w:rsidRDefault="00F33028" w:rsidP="00F33028">
          <w:pPr>
            <w:pStyle w:val="FDFA6C88302344B1A941BE33E14301D2"/>
          </w:pPr>
          <w:r w:rsidRPr="00036450">
            <w:t>EDUCATION</w:t>
          </w:r>
        </w:p>
      </w:docPartBody>
    </w:docPart>
    <w:docPart>
      <w:docPartPr>
        <w:name w:val="58A704D5D81A4370BA226B7EAB1E1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7E8C1-0FCF-4CE8-ADAD-10A12439BB1E}"/>
      </w:docPartPr>
      <w:docPartBody>
        <w:p w:rsidR="00F33028" w:rsidRDefault="00F33028" w:rsidP="00F33028">
          <w:pPr>
            <w:pStyle w:val="58A704D5D81A4370BA226B7EAB1E1898"/>
          </w:pPr>
          <w:r w:rsidRPr="00036450">
            <w:t>[School Name]</w:t>
          </w:r>
        </w:p>
      </w:docPartBody>
    </w:docPart>
    <w:docPart>
      <w:docPartPr>
        <w:name w:val="BBBBEA50458A4352B96D297A1E60C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720C1-CB5D-4591-9E70-ED94081C54C5}"/>
      </w:docPartPr>
      <w:docPartBody>
        <w:p w:rsidR="00F33028" w:rsidRDefault="00F33028" w:rsidP="00F33028">
          <w:pPr>
            <w:pStyle w:val="BBBBEA50458A4352B96D297A1E60C0E4"/>
          </w:pPr>
          <w:r w:rsidRPr="00B359E4">
            <w:t>[Dates From]</w:t>
          </w:r>
        </w:p>
      </w:docPartBody>
    </w:docPart>
    <w:docPart>
      <w:docPartPr>
        <w:name w:val="0EE1E2705C074B53A5602E6AFB7AD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A0387-51AE-40E1-8FD5-0884B8B08D31}"/>
      </w:docPartPr>
      <w:docPartBody>
        <w:p w:rsidR="00F33028" w:rsidRDefault="00F33028" w:rsidP="00F33028">
          <w:pPr>
            <w:pStyle w:val="0EE1E2705C074B53A5602E6AFB7ADD7F"/>
          </w:pPr>
          <w:r w:rsidRPr="00B359E4">
            <w:t>[To]</w:t>
          </w:r>
        </w:p>
      </w:docPartBody>
    </w:docPart>
    <w:docPart>
      <w:docPartPr>
        <w:name w:val="B8AA62360D5D4A1E921CE5A6A46B1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F2E95-D6FF-4D8B-B313-A00658E96BF0}"/>
      </w:docPartPr>
      <w:docPartBody>
        <w:p w:rsidR="00F33028" w:rsidRDefault="00F33028" w:rsidP="00F33028">
          <w:pPr>
            <w:pStyle w:val="B8AA62360D5D4A1E921CE5A6A46B11E7"/>
          </w:pPr>
          <w:r w:rsidRPr="00B359E4">
            <w:t>[School Name]</w:t>
          </w:r>
        </w:p>
      </w:docPartBody>
    </w:docPart>
    <w:docPart>
      <w:docPartPr>
        <w:name w:val="286531C7070848F6A525F6718E71F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674B5-3491-4209-91EF-AC409C78EFCA}"/>
      </w:docPartPr>
      <w:docPartBody>
        <w:p w:rsidR="00F33028" w:rsidRDefault="00F33028" w:rsidP="00F33028">
          <w:pPr>
            <w:pStyle w:val="286531C7070848F6A525F6718E71F5C4"/>
          </w:pPr>
          <w:r w:rsidRPr="00B359E4">
            <w:t>[Dates From]</w:t>
          </w:r>
        </w:p>
      </w:docPartBody>
    </w:docPart>
    <w:docPart>
      <w:docPartPr>
        <w:name w:val="6BDA3ACA8BFB4BADAE30A31154D5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76653-A876-44B9-87D9-DE87B927328C}"/>
      </w:docPartPr>
      <w:docPartBody>
        <w:p w:rsidR="00F33028" w:rsidRDefault="00F33028" w:rsidP="00F33028">
          <w:pPr>
            <w:pStyle w:val="6BDA3ACA8BFB4BADAE30A31154D56BF7"/>
          </w:pPr>
          <w:r w:rsidRPr="00B359E4">
            <w:t>[To]</w:t>
          </w:r>
        </w:p>
      </w:docPartBody>
    </w:docPart>
    <w:docPart>
      <w:docPartPr>
        <w:name w:val="1CE2DAD05EA44DA9BE54414E7F6D3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D5A0F-398D-4A15-B36D-FA50C73BFCC2}"/>
      </w:docPartPr>
      <w:docPartBody>
        <w:p w:rsidR="00F33028" w:rsidRDefault="00F33028" w:rsidP="00F33028">
          <w:pPr>
            <w:pStyle w:val="1CE2DAD05EA44DA9BE54414E7F6D3419"/>
          </w:pPr>
          <w:r w:rsidRPr="00036450">
            <w:t>[It’s okay to brag about your GPA, awards, and honors. Feel free to summarize your coursework too.]</w:t>
          </w:r>
        </w:p>
      </w:docPartBody>
    </w:docPart>
    <w:docPart>
      <w:docPartPr>
        <w:name w:val="DA976B8C1CC045B7B75DE53585E3A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A2380-988B-4060-9DFF-66B24A510BCC}"/>
      </w:docPartPr>
      <w:docPartBody>
        <w:p w:rsidR="00F33028" w:rsidRDefault="00F33028" w:rsidP="00F33028">
          <w:pPr>
            <w:pStyle w:val="DA976B8C1CC045B7B75DE53585E3AAA0"/>
          </w:pPr>
          <w:r w:rsidRPr="00036450">
            <w:t>WORK EXPERIENCE</w:t>
          </w:r>
        </w:p>
      </w:docPartBody>
    </w:docPart>
    <w:docPart>
      <w:docPartPr>
        <w:name w:val="633824D96BED4EDD820CDB8A3D752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AE346-0E4A-4B14-8AE3-2677FFAB28A1}"/>
      </w:docPartPr>
      <w:docPartBody>
        <w:p w:rsidR="00F33028" w:rsidRDefault="00F33028" w:rsidP="00F33028">
          <w:pPr>
            <w:pStyle w:val="633824D96BED4EDD820CDB8A3D7522EA"/>
          </w:pPr>
          <w:r w:rsidRPr="00036450">
            <w:t>[Company Name]</w:t>
          </w:r>
        </w:p>
      </w:docPartBody>
    </w:docPart>
    <w:docPart>
      <w:docPartPr>
        <w:name w:val="8089B82D85B940FFA239C595AC7D7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12D12-4805-403A-AFEA-112BAFF7224D}"/>
      </w:docPartPr>
      <w:docPartBody>
        <w:p w:rsidR="00F33028" w:rsidRDefault="00F33028" w:rsidP="00F33028">
          <w:pPr>
            <w:pStyle w:val="8089B82D85B940FFA239C595AC7D7887"/>
          </w:pPr>
          <w:r w:rsidRPr="00036450">
            <w:t>[Job Title]</w:t>
          </w:r>
        </w:p>
      </w:docPartBody>
    </w:docPart>
    <w:docPart>
      <w:docPartPr>
        <w:name w:val="049125D5A1304422B4586247855F6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28801-C662-4BB0-BD05-75417CC41066}"/>
      </w:docPartPr>
      <w:docPartBody>
        <w:p w:rsidR="00F33028" w:rsidRDefault="00F33028" w:rsidP="00F33028">
          <w:pPr>
            <w:pStyle w:val="049125D5A1304422B4586247855F6C17"/>
          </w:pPr>
          <w:r w:rsidRPr="00036450">
            <w:t>[Dates From]</w:t>
          </w:r>
        </w:p>
      </w:docPartBody>
    </w:docPart>
    <w:docPart>
      <w:docPartPr>
        <w:name w:val="4E5FC8B4A8364CADB89D3C45CF96D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50E92-5EDD-4D44-A5D4-8A2415C698D7}"/>
      </w:docPartPr>
      <w:docPartBody>
        <w:p w:rsidR="00F33028" w:rsidRDefault="00F33028" w:rsidP="00F33028">
          <w:pPr>
            <w:pStyle w:val="4E5FC8B4A8364CADB89D3C45CF96D5AD"/>
          </w:pPr>
          <w:r w:rsidRPr="00036450">
            <w:t>[To]</w:t>
          </w:r>
        </w:p>
      </w:docPartBody>
    </w:docPart>
    <w:docPart>
      <w:docPartPr>
        <w:name w:val="BA8243F6F5EC4D8FA47FD60F775BF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76BD0-4DFA-424F-850A-C9FB45F9E8A8}"/>
      </w:docPartPr>
      <w:docPartBody>
        <w:p w:rsidR="00F33028" w:rsidRDefault="00F33028" w:rsidP="00F33028">
          <w:pPr>
            <w:pStyle w:val="BA8243F6F5EC4D8FA47FD60F775BF0C1"/>
          </w:pPr>
          <w:r w:rsidRPr="00036450">
            <w:t>[Describe your responsibilities and achievements in terms of impact and results. Use examples but keep in short.]</w:t>
          </w:r>
        </w:p>
      </w:docPartBody>
    </w:docPart>
    <w:docPart>
      <w:docPartPr>
        <w:name w:val="DD6B2735ECA34C16939E799A33238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9698B-900F-4AC1-BF3C-41FB93EBE228}"/>
      </w:docPartPr>
      <w:docPartBody>
        <w:p w:rsidR="00F33028" w:rsidRDefault="00F33028" w:rsidP="00F33028">
          <w:pPr>
            <w:pStyle w:val="DD6B2735ECA34C16939E799A33238B89"/>
          </w:pPr>
          <w:r w:rsidRPr="004D3011">
            <w:t>[Company Name]</w:t>
          </w:r>
        </w:p>
      </w:docPartBody>
    </w:docPart>
    <w:docPart>
      <w:docPartPr>
        <w:name w:val="A058ADC2F3B648CC861BF2DFB7E36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99EE4-0E0E-4F42-8EA0-80ABF4188A72}"/>
      </w:docPartPr>
      <w:docPartBody>
        <w:p w:rsidR="00F33028" w:rsidRDefault="00F33028" w:rsidP="00F33028">
          <w:pPr>
            <w:pStyle w:val="A058ADC2F3B648CC861BF2DFB7E363DC"/>
          </w:pPr>
          <w:r w:rsidRPr="004D3011">
            <w:t>[Job Title]</w:t>
          </w:r>
        </w:p>
      </w:docPartBody>
    </w:docPart>
    <w:docPart>
      <w:docPartPr>
        <w:name w:val="1CD29DB489E044F2BD140A6060308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557D1-A0E3-4C6C-9F66-61DE9F3CF8A1}"/>
      </w:docPartPr>
      <w:docPartBody>
        <w:p w:rsidR="00F33028" w:rsidRDefault="00F33028" w:rsidP="00F33028">
          <w:pPr>
            <w:pStyle w:val="1CD29DB489E044F2BD140A6060308ECA"/>
          </w:pPr>
          <w:r w:rsidRPr="004D3011">
            <w:t>[Dates From]</w:t>
          </w:r>
        </w:p>
      </w:docPartBody>
    </w:docPart>
    <w:docPart>
      <w:docPartPr>
        <w:name w:val="B2C5989E01C64F50A8F78D5FA55D3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F142F-40D1-43D1-A448-18326EBF2518}"/>
      </w:docPartPr>
      <w:docPartBody>
        <w:p w:rsidR="00F33028" w:rsidRDefault="00F33028" w:rsidP="00F33028">
          <w:pPr>
            <w:pStyle w:val="B2C5989E01C64F50A8F78D5FA55D3F67"/>
          </w:pPr>
          <w:r w:rsidRPr="004D3011">
            <w:t>[To]</w:t>
          </w:r>
        </w:p>
      </w:docPartBody>
    </w:docPart>
    <w:docPart>
      <w:docPartPr>
        <w:name w:val="859767232710468FADD86E3EACE80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8AA76-BB70-4C86-8595-FA1AFB4C4E07}"/>
      </w:docPartPr>
      <w:docPartBody>
        <w:p w:rsidR="00F33028" w:rsidRDefault="00F33028" w:rsidP="00F33028">
          <w:pPr>
            <w:pStyle w:val="859767232710468FADD86E3EACE80D49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0ACAD37CCC9945878E1EF09E113D9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06B4D-63CA-49E4-9D86-07B43CF987E8}"/>
      </w:docPartPr>
      <w:docPartBody>
        <w:p w:rsidR="00F33028" w:rsidRDefault="00F33028" w:rsidP="00F33028">
          <w:pPr>
            <w:pStyle w:val="0ACAD37CCC9945878E1EF09E113D959D"/>
          </w:pPr>
          <w:r w:rsidRPr="004D3011">
            <w:t>[Company Name]</w:t>
          </w:r>
        </w:p>
      </w:docPartBody>
    </w:docPart>
    <w:docPart>
      <w:docPartPr>
        <w:name w:val="11D2F5E55F8F4C43B7B63C3816DC4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AC412-EFE8-4383-A90C-329ECE4BF078}"/>
      </w:docPartPr>
      <w:docPartBody>
        <w:p w:rsidR="00F33028" w:rsidRDefault="00F33028" w:rsidP="00F33028">
          <w:pPr>
            <w:pStyle w:val="11D2F5E55F8F4C43B7B63C3816DC41ED"/>
          </w:pPr>
          <w:r w:rsidRPr="004D3011">
            <w:t>[Job Title]</w:t>
          </w:r>
        </w:p>
      </w:docPartBody>
    </w:docPart>
    <w:docPart>
      <w:docPartPr>
        <w:name w:val="AB2106D4106F4C23B4551DB34D795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88C6-67BD-4BA8-AD94-9059D09C45DD}"/>
      </w:docPartPr>
      <w:docPartBody>
        <w:p w:rsidR="00F33028" w:rsidRDefault="00F33028" w:rsidP="00F33028">
          <w:pPr>
            <w:pStyle w:val="AB2106D4106F4C23B4551DB34D795FE4"/>
          </w:pPr>
          <w:r w:rsidRPr="004D3011">
            <w:t>[Dates From]</w:t>
          </w:r>
        </w:p>
      </w:docPartBody>
    </w:docPart>
    <w:docPart>
      <w:docPartPr>
        <w:name w:val="95229C3ED0EB4C1698852AAEA113C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B07B2-D949-4EE5-886E-59442FC9BD26}"/>
      </w:docPartPr>
      <w:docPartBody>
        <w:p w:rsidR="00F33028" w:rsidRDefault="00F33028" w:rsidP="00F33028">
          <w:pPr>
            <w:pStyle w:val="95229C3ED0EB4C1698852AAEA113CD12"/>
          </w:pPr>
          <w:r w:rsidRPr="004D3011">
            <w:t>[To]</w:t>
          </w:r>
        </w:p>
      </w:docPartBody>
    </w:docPart>
    <w:docPart>
      <w:docPartPr>
        <w:name w:val="D2A5E6EF3A7544A981F44F1EC0C70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25BC5-0180-4BD9-8237-49C1F9544EDF}"/>
      </w:docPartPr>
      <w:docPartBody>
        <w:p w:rsidR="00F33028" w:rsidRDefault="00F33028" w:rsidP="00F33028">
          <w:pPr>
            <w:pStyle w:val="D2A5E6EF3A7544A981F44F1EC0C701DC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06E3BBD5C8404518B5821BA0BE2CB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A34CC-A88F-4794-89C1-E6437F975C6A}"/>
      </w:docPartPr>
      <w:docPartBody>
        <w:p w:rsidR="00F33028" w:rsidRDefault="00F33028" w:rsidP="00F33028">
          <w:pPr>
            <w:pStyle w:val="06E3BBD5C8404518B5821BA0BE2CB87E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D4"/>
    <w:rsid w:val="001A744A"/>
    <w:rsid w:val="002B73D4"/>
    <w:rsid w:val="002C3CB7"/>
    <w:rsid w:val="003B048A"/>
    <w:rsid w:val="00454734"/>
    <w:rsid w:val="004872FF"/>
    <w:rsid w:val="007860D2"/>
    <w:rsid w:val="00817DBD"/>
    <w:rsid w:val="00E20FA1"/>
    <w:rsid w:val="00F3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3B048A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41841A724C3847BFB39FC66E8A43BDDD">
    <w:name w:val="41841A724C3847BFB39FC66E8A43BDDD"/>
  </w:style>
  <w:style w:type="paragraph" w:customStyle="1" w:styleId="E5FE030C8C11437081AB75BDED276FDF">
    <w:name w:val="E5FE030C8C11437081AB75BDED276FDF"/>
  </w:style>
  <w:style w:type="character" w:customStyle="1" w:styleId="Heading2Char">
    <w:name w:val="Heading 2 Char"/>
    <w:basedOn w:val="DefaultParagraphFont"/>
    <w:link w:val="Heading2"/>
    <w:uiPriority w:val="9"/>
    <w:rsid w:val="003B048A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44210966C711492486FA7C09F092B384">
    <w:name w:val="44210966C711492486FA7C09F092B384"/>
  </w:style>
  <w:style w:type="paragraph" w:customStyle="1" w:styleId="C766EFB21D88435CAE95BD6FCAAD3276">
    <w:name w:val="C766EFB21D88435CAE95BD6FCAAD3276"/>
    <w:rsid w:val="00F33028"/>
  </w:style>
  <w:style w:type="paragraph" w:customStyle="1" w:styleId="3313AC5272A84744B1D135C999625EC6">
    <w:name w:val="3313AC5272A84744B1D135C999625EC6"/>
    <w:rsid w:val="00F33028"/>
  </w:style>
  <w:style w:type="paragraph" w:customStyle="1" w:styleId="4A0DA54D32464B22AD10FC7E11DA06F6">
    <w:name w:val="4A0DA54D32464B22AD10FC7E11DA06F6"/>
    <w:rsid w:val="00F33028"/>
  </w:style>
  <w:style w:type="paragraph" w:customStyle="1" w:styleId="C6DDDA4DD4424B17B1229310E104291A">
    <w:name w:val="C6DDDA4DD4424B17B1229310E104291A"/>
    <w:rsid w:val="00F33028"/>
  </w:style>
  <w:style w:type="paragraph" w:customStyle="1" w:styleId="13B9F8BF0D9F4E948E437A6A2BE65ED9">
    <w:name w:val="13B9F8BF0D9F4E948E437A6A2BE65ED9"/>
    <w:rsid w:val="00F33028"/>
  </w:style>
  <w:style w:type="paragraph" w:customStyle="1" w:styleId="FDFA6C88302344B1A941BE33E14301D2">
    <w:name w:val="FDFA6C88302344B1A941BE33E14301D2"/>
    <w:rsid w:val="00F33028"/>
  </w:style>
  <w:style w:type="paragraph" w:customStyle="1" w:styleId="58A704D5D81A4370BA226B7EAB1E1898">
    <w:name w:val="58A704D5D81A4370BA226B7EAB1E1898"/>
    <w:rsid w:val="00F33028"/>
  </w:style>
  <w:style w:type="paragraph" w:customStyle="1" w:styleId="BBBBEA50458A4352B96D297A1E60C0E4">
    <w:name w:val="BBBBEA50458A4352B96D297A1E60C0E4"/>
    <w:rsid w:val="00F33028"/>
  </w:style>
  <w:style w:type="paragraph" w:customStyle="1" w:styleId="0EE1E2705C074B53A5602E6AFB7ADD7F">
    <w:name w:val="0EE1E2705C074B53A5602E6AFB7ADD7F"/>
    <w:rsid w:val="00F33028"/>
  </w:style>
  <w:style w:type="paragraph" w:customStyle="1" w:styleId="B8AA62360D5D4A1E921CE5A6A46B11E7">
    <w:name w:val="B8AA62360D5D4A1E921CE5A6A46B11E7"/>
    <w:rsid w:val="00F33028"/>
  </w:style>
  <w:style w:type="paragraph" w:customStyle="1" w:styleId="286531C7070848F6A525F6718E71F5C4">
    <w:name w:val="286531C7070848F6A525F6718E71F5C4"/>
    <w:rsid w:val="00F33028"/>
  </w:style>
  <w:style w:type="paragraph" w:customStyle="1" w:styleId="6BDA3ACA8BFB4BADAE30A31154D56BF7">
    <w:name w:val="6BDA3ACA8BFB4BADAE30A31154D56BF7"/>
    <w:rsid w:val="00F33028"/>
  </w:style>
  <w:style w:type="paragraph" w:customStyle="1" w:styleId="1CE2DAD05EA44DA9BE54414E7F6D3419">
    <w:name w:val="1CE2DAD05EA44DA9BE54414E7F6D3419"/>
    <w:rsid w:val="00F33028"/>
  </w:style>
  <w:style w:type="paragraph" w:customStyle="1" w:styleId="DA976B8C1CC045B7B75DE53585E3AAA0">
    <w:name w:val="DA976B8C1CC045B7B75DE53585E3AAA0"/>
    <w:rsid w:val="00F33028"/>
  </w:style>
  <w:style w:type="paragraph" w:customStyle="1" w:styleId="633824D96BED4EDD820CDB8A3D7522EA">
    <w:name w:val="633824D96BED4EDD820CDB8A3D7522EA"/>
    <w:rsid w:val="00F33028"/>
  </w:style>
  <w:style w:type="paragraph" w:customStyle="1" w:styleId="8089B82D85B940FFA239C595AC7D7887">
    <w:name w:val="8089B82D85B940FFA239C595AC7D7887"/>
    <w:rsid w:val="00F33028"/>
  </w:style>
  <w:style w:type="paragraph" w:customStyle="1" w:styleId="049125D5A1304422B4586247855F6C17">
    <w:name w:val="049125D5A1304422B4586247855F6C17"/>
    <w:rsid w:val="00F33028"/>
  </w:style>
  <w:style w:type="paragraph" w:customStyle="1" w:styleId="4E5FC8B4A8364CADB89D3C45CF96D5AD">
    <w:name w:val="4E5FC8B4A8364CADB89D3C45CF96D5AD"/>
    <w:rsid w:val="00F33028"/>
  </w:style>
  <w:style w:type="paragraph" w:customStyle="1" w:styleId="BA8243F6F5EC4D8FA47FD60F775BF0C1">
    <w:name w:val="BA8243F6F5EC4D8FA47FD60F775BF0C1"/>
    <w:rsid w:val="00F33028"/>
  </w:style>
  <w:style w:type="paragraph" w:customStyle="1" w:styleId="DD6B2735ECA34C16939E799A33238B89">
    <w:name w:val="DD6B2735ECA34C16939E799A33238B89"/>
    <w:rsid w:val="00F33028"/>
  </w:style>
  <w:style w:type="paragraph" w:customStyle="1" w:styleId="A058ADC2F3B648CC861BF2DFB7E363DC">
    <w:name w:val="A058ADC2F3B648CC861BF2DFB7E363DC"/>
    <w:rsid w:val="00F33028"/>
  </w:style>
  <w:style w:type="paragraph" w:customStyle="1" w:styleId="1CD29DB489E044F2BD140A6060308ECA">
    <w:name w:val="1CD29DB489E044F2BD140A6060308ECA"/>
    <w:rsid w:val="00F33028"/>
  </w:style>
  <w:style w:type="paragraph" w:customStyle="1" w:styleId="B2C5989E01C64F50A8F78D5FA55D3F67">
    <w:name w:val="B2C5989E01C64F50A8F78D5FA55D3F67"/>
    <w:rsid w:val="00F33028"/>
  </w:style>
  <w:style w:type="paragraph" w:customStyle="1" w:styleId="859767232710468FADD86E3EACE80D49">
    <w:name w:val="859767232710468FADD86E3EACE80D49"/>
    <w:rsid w:val="00F33028"/>
  </w:style>
  <w:style w:type="paragraph" w:customStyle="1" w:styleId="0ACAD37CCC9945878E1EF09E113D959D">
    <w:name w:val="0ACAD37CCC9945878E1EF09E113D959D"/>
    <w:rsid w:val="00F33028"/>
  </w:style>
  <w:style w:type="paragraph" w:customStyle="1" w:styleId="11D2F5E55F8F4C43B7B63C3816DC41ED">
    <w:name w:val="11D2F5E55F8F4C43B7B63C3816DC41ED"/>
    <w:rsid w:val="00F33028"/>
  </w:style>
  <w:style w:type="paragraph" w:customStyle="1" w:styleId="AB2106D4106F4C23B4551DB34D795FE4">
    <w:name w:val="AB2106D4106F4C23B4551DB34D795FE4"/>
    <w:rsid w:val="00F33028"/>
  </w:style>
  <w:style w:type="paragraph" w:customStyle="1" w:styleId="95229C3ED0EB4C1698852AAEA113CD12">
    <w:name w:val="95229C3ED0EB4C1698852AAEA113CD12"/>
    <w:rsid w:val="00F33028"/>
  </w:style>
  <w:style w:type="paragraph" w:customStyle="1" w:styleId="D2A5E6EF3A7544A981F44F1EC0C701DC">
    <w:name w:val="D2A5E6EF3A7544A981F44F1EC0C701DC"/>
    <w:rsid w:val="00F33028"/>
  </w:style>
  <w:style w:type="paragraph" w:customStyle="1" w:styleId="06E3BBD5C8404518B5821BA0BE2CB87E">
    <w:name w:val="06E3BBD5C8404518B5821BA0BE2CB87E"/>
    <w:rsid w:val="00F330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C4026-62C0-44D2-8307-2789DCDAA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{15DBB807-A756-412C-A9C5-CC89EBC81E85}tf00546271_win32</Template>
  <TotalTime>32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katreddi srinivas</cp:lastModifiedBy>
  <cp:revision>4</cp:revision>
  <dcterms:created xsi:type="dcterms:W3CDTF">2023-11-21T02:20:00Z</dcterms:created>
  <dcterms:modified xsi:type="dcterms:W3CDTF">2024-03-09T13:55:00Z</dcterms:modified>
</cp:coreProperties>
</file>